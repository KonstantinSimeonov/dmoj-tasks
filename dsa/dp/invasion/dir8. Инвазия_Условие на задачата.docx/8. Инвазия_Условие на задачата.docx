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0C41" w:rsidRPr="00F957C5" w:rsidRDefault="00EF024D" w:rsidP="00A85EDE">
      <w:pPr>
        <w:pStyle w:val="Heading2"/>
        <w:jc w:val="center"/>
        <w:rPr>
          <w:noProof/>
          <w:lang w:val="bg-BG"/>
        </w:rPr>
      </w:pPr>
      <w:r>
        <w:rPr>
          <w:lang w:val="bg-BG"/>
        </w:rPr>
        <w:t>Инвазия</w:t>
      </w:r>
    </w:p>
    <w:p w:rsidR="007A16C5" w:rsidRDefault="00B81290" w:rsidP="00B81290">
      <w:pPr>
        <w:pStyle w:val="Heading3"/>
        <w:rPr>
          <w:b w:val="0"/>
          <w:lang w:val="bg-BG"/>
        </w:rPr>
      </w:pPr>
      <w:r>
        <w:rPr>
          <w:b w:val="0"/>
          <w:lang w:val="bg-BG"/>
        </w:rPr>
        <w:t xml:space="preserve">По време на Войната на клонингите, Жоро и Гоши били измежду джедайте, които защитавали галактиката от преиждащите пълчища от дройди. </w:t>
      </w:r>
      <w:r w:rsidR="00804EB6" w:rsidRPr="00804EB6">
        <w:rPr>
          <w:b w:val="0"/>
          <w:lang w:val="bg-BG"/>
        </w:rPr>
        <w:t>Гоши и Жоро били много</w:t>
      </w:r>
      <w:r w:rsidR="00804EB6">
        <w:rPr>
          <w:b w:val="0"/>
          <w:lang w:val="bg-BG"/>
        </w:rPr>
        <w:t xml:space="preserve"> кадърни джедай. Те боравили много добре както със светлинните мечове, така и със силата. </w:t>
      </w:r>
      <w:r w:rsidR="007A16C5">
        <w:rPr>
          <w:b w:val="0"/>
          <w:lang w:val="bg-BG"/>
        </w:rPr>
        <w:t>Това, което обаче им липсвало е интелект и затова мастър джедай Йода постоянно им се карал.</w:t>
      </w:r>
      <w:r>
        <w:rPr>
          <w:b w:val="0"/>
          <w:lang w:val="bg-BG"/>
        </w:rPr>
        <w:t xml:space="preserve"> </w:t>
      </w:r>
    </w:p>
    <w:p w:rsidR="001660E3" w:rsidRDefault="00B76AFD" w:rsidP="001660E3">
      <w:pPr>
        <w:rPr>
          <w:lang w:val="bg-BG"/>
        </w:rPr>
      </w:pPr>
      <w:r>
        <w:rPr>
          <w:lang w:val="bg-BG"/>
        </w:rPr>
        <w:t xml:space="preserve">Тъй като Йода видял техния потенциал, колкото и малък да е, той решил да им възложи </w:t>
      </w:r>
      <w:r w:rsidR="00267664">
        <w:rPr>
          <w:lang w:val="bg-BG"/>
        </w:rPr>
        <w:t>задачата да плануват инвацията на планета</w:t>
      </w:r>
      <w:r>
        <w:rPr>
          <w:lang w:val="bg-BG"/>
        </w:rPr>
        <w:t xml:space="preserve"> </w:t>
      </w:r>
      <w:r w:rsidR="00DF0120">
        <w:rPr>
          <w:lang w:val="bg-BG"/>
        </w:rPr>
        <w:t>Дройдия</w:t>
      </w:r>
      <w:r>
        <w:rPr>
          <w:lang w:val="bg-BG"/>
        </w:rPr>
        <w:t xml:space="preserve">. </w:t>
      </w:r>
      <w:r w:rsidR="0060474F">
        <w:rPr>
          <w:lang w:val="bg-BG"/>
        </w:rPr>
        <w:t xml:space="preserve">Тъй като </w:t>
      </w:r>
      <w:r w:rsidR="00DF0120">
        <w:rPr>
          <w:lang w:val="bg-BG"/>
        </w:rPr>
        <w:t>Дройдия</w:t>
      </w:r>
      <w:r w:rsidR="0060474F">
        <w:rPr>
          <w:lang w:val="bg-BG"/>
        </w:rPr>
        <w:t xml:space="preserve"> </w:t>
      </w:r>
      <w:r w:rsidR="00DD13CE">
        <w:rPr>
          <w:lang w:val="bg-BG"/>
        </w:rPr>
        <w:t>е</w:t>
      </w:r>
      <w:r w:rsidR="0060474F">
        <w:rPr>
          <w:lang w:val="bg-BG"/>
        </w:rPr>
        <w:t xml:space="preserve"> една от </w:t>
      </w:r>
      <w:r w:rsidR="00DF0120">
        <w:rPr>
          <w:lang w:val="bg-BG"/>
        </w:rPr>
        <w:t xml:space="preserve">най-добре охраняваните планети в територията на дройдитие, </w:t>
      </w:r>
      <w:r w:rsidR="001B2079">
        <w:rPr>
          <w:lang w:val="bg-BG"/>
        </w:rPr>
        <w:t>атаката трябва да се планува много внимателно.</w:t>
      </w:r>
    </w:p>
    <w:p w:rsidR="001B2079" w:rsidRPr="009F7431" w:rsidRDefault="001B2079" w:rsidP="001660E3">
      <w:pPr>
        <w:rPr>
          <w:lang w:val="bg-BG"/>
        </w:rPr>
      </w:pPr>
      <w:r>
        <w:rPr>
          <w:lang w:val="bg-BG"/>
        </w:rPr>
        <w:t>Жоро и Гоши имали следната задача – те трябвало да изчислят начините, по които корабите на клонингите (войниците на джедай</w:t>
      </w:r>
      <w:r w:rsidR="00184671">
        <w:rPr>
          <w:lang w:val="bg-BG"/>
        </w:rPr>
        <w:t>те) могат да достигнат Дройдия, минавайки през хиберпространството.</w:t>
      </w:r>
      <w:r w:rsidR="009F7431">
        <w:rPr>
          <w:lang w:val="bg-BG"/>
        </w:rPr>
        <w:t xml:space="preserve"> Когато корабите в хиберпространството </w:t>
      </w:r>
      <w:r w:rsidR="009F7431" w:rsidRPr="00145FB6">
        <w:rPr>
          <w:b/>
          <w:lang w:val="bg-BG"/>
        </w:rPr>
        <w:t>пътуват в опашка</w:t>
      </w:r>
      <w:r w:rsidR="009F7431">
        <w:rPr>
          <w:lang w:val="bg-BG"/>
        </w:rPr>
        <w:t>, те</w:t>
      </w:r>
      <w:r w:rsidR="00145FB6">
        <w:rPr>
          <w:lang w:val="bg-BG"/>
        </w:rPr>
        <w:t xml:space="preserve"> не могат да се изпреварват и </w:t>
      </w:r>
      <w:r w:rsidR="009F7431">
        <w:rPr>
          <w:lang w:val="bg-BG"/>
        </w:rPr>
        <w:t xml:space="preserve">трябва да се изчакват – ако кораб </w:t>
      </w:r>
      <w:r w:rsidR="009F7431" w:rsidRPr="00144DD5">
        <w:rPr>
          <w:b/>
        </w:rPr>
        <w:t xml:space="preserve">S1 </w:t>
      </w:r>
      <w:r w:rsidR="009F7431" w:rsidRPr="00144DD5">
        <w:rPr>
          <w:b/>
          <w:lang w:val="bg-BG"/>
        </w:rPr>
        <w:t xml:space="preserve">се намира преди кораб </w:t>
      </w:r>
      <w:r w:rsidR="009F7431" w:rsidRPr="00144DD5">
        <w:rPr>
          <w:b/>
        </w:rPr>
        <w:t>S2</w:t>
      </w:r>
      <w:r w:rsidR="009F7431">
        <w:t xml:space="preserve"> и </w:t>
      </w:r>
      <w:proofErr w:type="spellStart"/>
      <w:r w:rsidR="009F7431">
        <w:t>кораб</w:t>
      </w:r>
      <w:proofErr w:type="spellEnd"/>
      <w:r w:rsidR="009F7431">
        <w:t xml:space="preserve">  </w:t>
      </w:r>
      <w:r w:rsidR="009F7431" w:rsidRPr="00144DD5">
        <w:rPr>
          <w:b/>
        </w:rPr>
        <w:t xml:space="preserve">S2 </w:t>
      </w:r>
      <w:proofErr w:type="spellStart"/>
      <w:r w:rsidR="009F7431" w:rsidRPr="00144DD5">
        <w:rPr>
          <w:b/>
        </w:rPr>
        <w:t>се</w:t>
      </w:r>
      <w:proofErr w:type="spellEnd"/>
      <w:r w:rsidR="009F7431" w:rsidRPr="00144DD5">
        <w:rPr>
          <w:b/>
        </w:rPr>
        <w:t xml:space="preserve"> </w:t>
      </w:r>
      <w:proofErr w:type="spellStart"/>
      <w:r w:rsidR="009F7431" w:rsidRPr="00144DD5">
        <w:rPr>
          <w:b/>
        </w:rPr>
        <w:t>движи</w:t>
      </w:r>
      <w:proofErr w:type="spellEnd"/>
      <w:r w:rsidR="009F7431" w:rsidRPr="00144DD5">
        <w:rPr>
          <w:b/>
        </w:rPr>
        <w:t xml:space="preserve"> с </w:t>
      </w:r>
      <w:proofErr w:type="spellStart"/>
      <w:r w:rsidR="009F7431" w:rsidRPr="00144DD5">
        <w:rPr>
          <w:b/>
        </w:rPr>
        <w:t>по-голяма</w:t>
      </w:r>
      <w:proofErr w:type="spellEnd"/>
      <w:r w:rsidR="009F7431" w:rsidRPr="00144DD5">
        <w:rPr>
          <w:b/>
        </w:rPr>
        <w:t xml:space="preserve"> </w:t>
      </w:r>
      <w:proofErr w:type="spellStart"/>
      <w:r w:rsidR="009F7431" w:rsidRPr="00144DD5">
        <w:rPr>
          <w:b/>
        </w:rPr>
        <w:t>скорост</w:t>
      </w:r>
      <w:proofErr w:type="spellEnd"/>
      <w:r w:rsidR="009F7431">
        <w:t xml:space="preserve">, </w:t>
      </w:r>
      <w:proofErr w:type="spellStart"/>
      <w:r w:rsidR="009F7431">
        <w:t>тогава</w:t>
      </w:r>
      <w:proofErr w:type="spellEnd"/>
      <w:r w:rsidR="009F7431">
        <w:t xml:space="preserve"> </w:t>
      </w:r>
      <w:r w:rsidR="009F7431" w:rsidRPr="00144DD5">
        <w:rPr>
          <w:b/>
        </w:rPr>
        <w:t xml:space="preserve">S2 </w:t>
      </w:r>
      <w:r w:rsidR="009F7431" w:rsidRPr="00144DD5">
        <w:rPr>
          <w:b/>
          <w:lang w:val="bg-BG"/>
        </w:rPr>
        <w:t xml:space="preserve">намаля скоростта си, за да стане равна на тази на </w:t>
      </w:r>
      <w:r w:rsidR="009F7431" w:rsidRPr="00144DD5">
        <w:rPr>
          <w:b/>
        </w:rPr>
        <w:t>S1</w:t>
      </w:r>
      <w:r w:rsidR="009F7431">
        <w:t xml:space="preserve">. </w:t>
      </w:r>
      <w:r w:rsidR="009F7431">
        <w:rPr>
          <w:lang w:val="bg-BG"/>
        </w:rPr>
        <w:t xml:space="preserve">В такъв случай </w:t>
      </w:r>
      <w:r w:rsidR="009F7431" w:rsidRPr="00144DD5">
        <w:rPr>
          <w:b/>
        </w:rPr>
        <w:t xml:space="preserve">S1 </w:t>
      </w:r>
      <w:r w:rsidR="009F7431" w:rsidRPr="00144DD5">
        <w:rPr>
          <w:b/>
          <w:lang w:val="bg-BG"/>
        </w:rPr>
        <w:t xml:space="preserve">и </w:t>
      </w:r>
      <w:r w:rsidR="009F7431" w:rsidRPr="00144DD5">
        <w:rPr>
          <w:b/>
        </w:rPr>
        <w:t xml:space="preserve">S2 </w:t>
      </w:r>
      <w:r w:rsidR="009F7431" w:rsidRPr="00144DD5">
        <w:rPr>
          <w:b/>
          <w:lang w:val="bg-BG"/>
        </w:rPr>
        <w:t>правят група</w:t>
      </w:r>
      <w:r w:rsidR="009F7431">
        <w:rPr>
          <w:lang w:val="bg-BG"/>
        </w:rPr>
        <w:t xml:space="preserve"> от кораби.</w:t>
      </w:r>
    </w:p>
    <w:p w:rsidR="004271BD" w:rsidRDefault="009F7431" w:rsidP="001660E3">
      <w:pPr>
        <w:rPr>
          <w:lang w:val="bg-BG"/>
        </w:rPr>
      </w:pPr>
      <w:r>
        <w:rPr>
          <w:lang w:val="bg-BG"/>
        </w:rPr>
        <w:t>Тъй като мастър джедай Йода бил изкл</w:t>
      </w:r>
      <w:r w:rsidR="00144DD5">
        <w:rPr>
          <w:lang w:val="bg-BG"/>
        </w:rPr>
        <w:t>ючително мъдър и не-чак-толкова-</w:t>
      </w:r>
      <w:r>
        <w:rPr>
          <w:lang w:val="bg-BG"/>
        </w:rPr>
        <w:t xml:space="preserve">лош, той решил да даде на младите джедай кораби със различна скорост – всеки кораб имал </w:t>
      </w:r>
      <w:r w:rsidRPr="009F7431">
        <w:rPr>
          <w:b/>
          <w:lang w:val="bg-BG"/>
        </w:rPr>
        <w:t>уникална скорост на предвижване</w:t>
      </w:r>
      <w:r w:rsidRPr="009F7431">
        <w:rPr>
          <w:lang w:val="bg-BG"/>
        </w:rPr>
        <w:t xml:space="preserve">. </w:t>
      </w:r>
    </w:p>
    <w:p w:rsidR="00706B03" w:rsidRPr="00B4410A" w:rsidRDefault="00472784" w:rsidP="001660E3">
      <w:pPr>
        <w:rPr>
          <w:lang w:val="bg-BG"/>
        </w:rPr>
      </w:pPr>
      <w:r>
        <w:rPr>
          <w:lang w:val="bg-BG"/>
        </w:rPr>
        <w:t>Тъй като Жоро и Гоши не са особено умни, те имат нужда от вашата помощ, за да планират правилно атаката.</w:t>
      </w:r>
      <w:r w:rsidR="00B4410A">
        <w:rPr>
          <w:lang w:val="bg-BG"/>
        </w:rPr>
        <w:t xml:space="preserve"> Те трябва да изчислят при зададени </w:t>
      </w:r>
      <w:r w:rsidR="00B4410A">
        <w:t xml:space="preserve">N </w:t>
      </w:r>
      <w:r w:rsidR="00B4410A">
        <w:rPr>
          <w:lang w:val="bg-BG"/>
        </w:rPr>
        <w:t xml:space="preserve">на брой кораба, и </w:t>
      </w:r>
      <w:r w:rsidR="00B4410A">
        <w:t xml:space="preserve">G </w:t>
      </w:r>
      <w:r w:rsidR="00B4410A">
        <w:rPr>
          <w:lang w:val="bg-BG"/>
        </w:rPr>
        <w:t>на брой на групи</w:t>
      </w:r>
      <w:r w:rsidR="00B4410A">
        <w:t>,</w:t>
      </w:r>
      <w:r w:rsidR="00B4410A">
        <w:rPr>
          <w:lang w:val="bg-BG"/>
        </w:rPr>
        <w:t xml:space="preserve"> колко на брой са различните варианта,</w:t>
      </w:r>
      <w:r w:rsidR="00E017D9">
        <w:rPr>
          <w:lang w:val="bg-BG"/>
        </w:rPr>
        <w:t xml:space="preserve"> по</w:t>
      </w:r>
      <w:r w:rsidR="00B4410A">
        <w:rPr>
          <w:lang w:val="bg-BG"/>
        </w:rPr>
        <w:t xml:space="preserve"> които могат да се образуват точно </w:t>
      </w:r>
      <w:r w:rsidR="00B4410A">
        <w:t xml:space="preserve">G </w:t>
      </w:r>
      <w:r w:rsidR="00B4410A">
        <w:rPr>
          <w:lang w:val="bg-BG"/>
        </w:rPr>
        <w:t>на брой групи..</w:t>
      </w:r>
    </w:p>
    <w:p w:rsidR="00CF06DA" w:rsidRDefault="006851F9" w:rsidP="00CF06DA">
      <w:pPr>
        <w:pStyle w:val="Heading3"/>
        <w:rPr>
          <w:lang w:val="bg-BG"/>
        </w:rPr>
      </w:pPr>
      <w:r>
        <w:rPr>
          <w:lang w:val="bg-BG"/>
        </w:rPr>
        <w:t>Вход</w:t>
      </w:r>
    </w:p>
    <w:p w:rsidR="00701D7B" w:rsidRDefault="00701D7B" w:rsidP="006E1675">
      <w:pPr>
        <w:rPr>
          <w:lang w:val="bg-BG"/>
        </w:rPr>
      </w:pPr>
      <w:r>
        <w:rPr>
          <w:lang w:val="bg-BG"/>
        </w:rPr>
        <w:t>Входът ще се чете от конзолата.</w:t>
      </w:r>
    </w:p>
    <w:p w:rsidR="00D611E1" w:rsidRPr="00B4410A" w:rsidRDefault="00D611E1" w:rsidP="006E1675">
      <w:r>
        <w:rPr>
          <w:lang w:val="bg-BG"/>
        </w:rPr>
        <w:t xml:space="preserve">На единствения ред на конзолата </w:t>
      </w:r>
      <w:r w:rsidR="00B4410A">
        <w:rPr>
          <w:lang w:val="bg-BG"/>
        </w:rPr>
        <w:t xml:space="preserve">ще намерите 2 числа – N и </w:t>
      </w:r>
      <w:r w:rsidR="00B4410A">
        <w:t>G</w:t>
      </w:r>
    </w:p>
    <w:p w:rsidR="00D611E1" w:rsidRPr="00BB737E" w:rsidRDefault="00B4410A" w:rsidP="00B4410A">
      <w:pPr>
        <w:pStyle w:val="ListParagraph"/>
        <w:numPr>
          <w:ilvl w:val="0"/>
          <w:numId w:val="28"/>
        </w:numPr>
      </w:pPr>
      <w:r>
        <w:t xml:space="preserve">N </w:t>
      </w:r>
      <w:r w:rsidR="00BB737E">
        <w:rPr>
          <w:lang w:val="bg-BG"/>
        </w:rPr>
        <w:t>- броя на корабите</w:t>
      </w:r>
    </w:p>
    <w:p w:rsidR="00BB737E" w:rsidRPr="00D611E1" w:rsidRDefault="00BB737E" w:rsidP="00B4410A">
      <w:pPr>
        <w:pStyle w:val="ListParagraph"/>
        <w:numPr>
          <w:ilvl w:val="0"/>
          <w:numId w:val="28"/>
        </w:numPr>
      </w:pPr>
      <w:r>
        <w:t xml:space="preserve">G </w:t>
      </w:r>
      <w:r>
        <w:rPr>
          <w:lang w:val="bg-BG"/>
        </w:rPr>
        <w:t>– броя на групите, които трябва да се сформират</w:t>
      </w:r>
    </w:p>
    <w:p w:rsidR="00CF06DA" w:rsidRPr="006977CA" w:rsidRDefault="006977CA" w:rsidP="00CF06DA">
      <w:pPr>
        <w:pStyle w:val="Heading3"/>
        <w:rPr>
          <w:lang w:val="bg-BG"/>
        </w:rPr>
      </w:pPr>
      <w:r>
        <w:rPr>
          <w:lang w:val="bg-BG"/>
        </w:rPr>
        <w:t>Изход</w:t>
      </w:r>
    </w:p>
    <w:p w:rsidR="00653B93" w:rsidRPr="006F5FFC" w:rsidRDefault="006F5FFC" w:rsidP="00653B93">
      <w:pPr>
        <w:rPr>
          <w:lang w:val="bg-BG"/>
        </w:rPr>
      </w:pPr>
      <w:r>
        <w:rPr>
          <w:lang w:val="bg-BG"/>
        </w:rPr>
        <w:t>Изходът ще се извежда на конзолата.</w:t>
      </w:r>
    </w:p>
    <w:p w:rsidR="00796550" w:rsidRPr="00976A88" w:rsidRDefault="0083245B" w:rsidP="003B0823">
      <w:r>
        <w:rPr>
          <w:lang w:val="bg-BG"/>
        </w:rPr>
        <w:t xml:space="preserve">Единствено число – броя варианти на групи, които са съставени от </w:t>
      </w:r>
      <w:r>
        <w:t xml:space="preserve">N </w:t>
      </w:r>
      <w:r>
        <w:rPr>
          <w:lang w:val="bg-BG"/>
        </w:rPr>
        <w:t xml:space="preserve">кораба </w:t>
      </w:r>
      <w:r>
        <w:t xml:space="preserve">и </w:t>
      </w:r>
      <w:r>
        <w:rPr>
          <w:lang w:val="bg-BG"/>
        </w:rPr>
        <w:t xml:space="preserve">групите са точно </w:t>
      </w:r>
      <w:r>
        <w:t xml:space="preserve">G </w:t>
      </w:r>
      <w:r w:rsidR="00F10C0C">
        <w:rPr>
          <w:lang w:val="bg-BG"/>
        </w:rPr>
        <w:t xml:space="preserve">на брой, по модул </w:t>
      </w:r>
      <w:r w:rsidR="00976A88" w:rsidRPr="00976A88">
        <w:rPr>
          <w:lang w:val="bg-BG"/>
        </w:rPr>
        <w:t>300481</w:t>
      </w:r>
      <w:r w:rsidR="00976A88">
        <w:t>.</w:t>
      </w:r>
    </w:p>
    <w:p w:rsidR="001C75BA" w:rsidRPr="003B0823" w:rsidRDefault="003B0823" w:rsidP="001C75BA">
      <w:pPr>
        <w:pStyle w:val="Heading3"/>
        <w:rPr>
          <w:lang w:val="bg-BG"/>
        </w:rPr>
      </w:pPr>
      <w:r>
        <w:rPr>
          <w:lang w:val="bg-BG"/>
        </w:rPr>
        <w:t>Ограничения</w:t>
      </w:r>
    </w:p>
    <w:p w:rsidR="00F10C0C" w:rsidRPr="00F10C0C" w:rsidRDefault="00267CAE" w:rsidP="00F10C0C">
      <w:pPr>
        <w:numPr>
          <w:ilvl w:val="0"/>
          <w:numId w:val="20"/>
        </w:numPr>
        <w:spacing w:before="0" w:after="0"/>
        <w:jc w:val="left"/>
        <w:rPr>
          <w:lang w:val="bg-BG"/>
        </w:rPr>
      </w:pPr>
      <w:r w:rsidRPr="00267CAE">
        <w:rPr>
          <w:b/>
        </w:rPr>
        <w:t>N</w:t>
      </w:r>
      <w:r w:rsidR="00C16CA6">
        <w:rPr>
          <w:lang w:val="bg-BG"/>
        </w:rPr>
        <w:t xml:space="preserve"> </w:t>
      </w:r>
      <w:r>
        <w:rPr>
          <w:lang w:val="bg-BG"/>
        </w:rPr>
        <w:t>ще бъд</w:t>
      </w:r>
      <w:r>
        <w:t>e</w:t>
      </w:r>
      <w:r w:rsidR="00570B29">
        <w:rPr>
          <w:lang w:val="bg-BG"/>
        </w:rPr>
        <w:t xml:space="preserve"> между</w:t>
      </w:r>
      <w:r w:rsidR="00570B29" w:rsidRPr="00970E6B">
        <w:rPr>
          <w:b/>
          <w:lang w:val="bg-BG"/>
        </w:rPr>
        <w:t xml:space="preserve"> </w:t>
      </w:r>
      <w:r w:rsidR="00F10C0C">
        <w:rPr>
          <w:b/>
          <w:lang w:val="bg-BG"/>
        </w:rPr>
        <w:t>2</w:t>
      </w:r>
      <w:r w:rsidR="00570B29">
        <w:rPr>
          <w:lang w:val="bg-BG"/>
        </w:rPr>
        <w:t xml:space="preserve"> и </w:t>
      </w:r>
      <w:r w:rsidR="00976A88">
        <w:rPr>
          <w:b/>
        </w:rPr>
        <w:t>2500</w:t>
      </w:r>
      <w:r w:rsidR="00570B29">
        <w:rPr>
          <w:lang w:val="bg-BG"/>
        </w:rPr>
        <w:t xml:space="preserve"> включително</w:t>
      </w:r>
      <w:r w:rsidR="001C75BA">
        <w:t>.</w:t>
      </w:r>
    </w:p>
    <w:p w:rsidR="00231BA5" w:rsidRDefault="00F10C0C" w:rsidP="00231BA5">
      <w:pPr>
        <w:numPr>
          <w:ilvl w:val="0"/>
          <w:numId w:val="20"/>
        </w:numPr>
        <w:spacing w:before="0" w:after="0"/>
        <w:jc w:val="left"/>
      </w:pPr>
      <w:r w:rsidRPr="00D25FE9">
        <w:rPr>
          <w:b/>
          <w:lang w:val="bg-BG"/>
        </w:rPr>
        <w:t>G</w:t>
      </w:r>
      <w:r>
        <w:rPr>
          <w:lang w:val="bg-BG"/>
        </w:rPr>
        <w:t xml:space="preserve"> ще бъде между </w:t>
      </w:r>
      <w:r w:rsidRPr="00F10C0C">
        <w:rPr>
          <w:b/>
          <w:lang w:val="bg-BG"/>
        </w:rPr>
        <w:t>2</w:t>
      </w:r>
      <w:r>
        <w:rPr>
          <w:lang w:val="bg-BG"/>
        </w:rPr>
        <w:t xml:space="preserve"> и </w:t>
      </w:r>
      <w:r w:rsidRPr="00F10C0C">
        <w:rPr>
          <w:b/>
        </w:rPr>
        <w:t>N</w:t>
      </w:r>
      <w:r>
        <w:t xml:space="preserve"> </w:t>
      </w:r>
      <w:r>
        <w:rPr>
          <w:lang w:val="bg-BG"/>
        </w:rPr>
        <w:t>включително</w:t>
      </w:r>
    </w:p>
    <w:p w:rsidR="00CF06DA" w:rsidRPr="00552A9F" w:rsidRDefault="00C52C1B" w:rsidP="00CF06DA">
      <w:pPr>
        <w:numPr>
          <w:ilvl w:val="0"/>
          <w:numId w:val="20"/>
        </w:numPr>
        <w:spacing w:before="0" w:after="0"/>
        <w:jc w:val="left"/>
      </w:pPr>
      <w:r>
        <w:rPr>
          <w:lang w:val="bg-BG" w:eastAsia="ja-JP"/>
        </w:rPr>
        <w:t>Позволено време за вашата програма</w:t>
      </w:r>
      <w:r w:rsidR="00CF06DA">
        <w:t xml:space="preserve">: </w:t>
      </w:r>
      <w:r w:rsidR="00CF06DA" w:rsidRPr="00812843">
        <w:rPr>
          <w:b/>
        </w:rPr>
        <w:t xml:space="preserve">0.1 </w:t>
      </w:r>
      <w:r w:rsidR="00071C5D" w:rsidRPr="00812843">
        <w:rPr>
          <w:b/>
          <w:lang w:val="bg-BG" w:eastAsia="ja-JP"/>
        </w:rPr>
        <w:t>секунда</w:t>
      </w:r>
      <w:r w:rsidR="00CF06DA" w:rsidRPr="00552A9F">
        <w:t>.</w:t>
      </w:r>
    </w:p>
    <w:p w:rsidR="00556389" w:rsidRDefault="00A46658" w:rsidP="00556389">
      <w:pPr>
        <w:numPr>
          <w:ilvl w:val="0"/>
          <w:numId w:val="20"/>
        </w:numPr>
        <w:spacing w:before="0" w:after="0"/>
        <w:jc w:val="left"/>
      </w:pPr>
      <w:r>
        <w:rPr>
          <w:lang w:val="bg-BG" w:eastAsia="ja-JP"/>
        </w:rPr>
        <w:t>Позволена памет за вашата програма</w:t>
      </w:r>
      <w:r w:rsidR="00CF06DA" w:rsidRPr="00552A9F">
        <w:t xml:space="preserve">: </w:t>
      </w:r>
      <w:r w:rsidR="00672156">
        <w:rPr>
          <w:b/>
        </w:rPr>
        <w:t>32</w:t>
      </w:r>
      <w:r w:rsidR="00CF06DA" w:rsidRPr="0001198F">
        <w:rPr>
          <w:b/>
        </w:rPr>
        <w:t xml:space="preserve"> MB</w:t>
      </w:r>
      <w:r w:rsidR="00CF06DA" w:rsidRPr="00552A9F">
        <w:t>.</w:t>
      </w:r>
    </w:p>
    <w:p w:rsidR="00F10C0C" w:rsidRDefault="00F10C0C" w:rsidP="00F10C0C">
      <w:pPr>
        <w:spacing w:before="0" w:after="0"/>
        <w:jc w:val="left"/>
      </w:pPr>
      <w:bookmarkStart w:id="0" w:name="_GoBack"/>
      <w:bookmarkEnd w:id="0"/>
    </w:p>
    <w:p w:rsidR="00F10C0C" w:rsidRPr="00AF2929" w:rsidRDefault="00F10C0C" w:rsidP="00F10C0C">
      <w:pPr>
        <w:spacing w:before="0" w:after="0"/>
        <w:jc w:val="left"/>
      </w:pPr>
    </w:p>
    <w:p w:rsidR="00CF06DA" w:rsidRPr="005E7D59" w:rsidRDefault="005E7D59" w:rsidP="00CF06DA">
      <w:pPr>
        <w:pStyle w:val="Heading3"/>
        <w:rPr>
          <w:lang w:val="bg-BG"/>
        </w:rPr>
      </w:pPr>
      <w:r>
        <w:rPr>
          <w:lang w:val="bg-BG"/>
        </w:rPr>
        <w:lastRenderedPageBreak/>
        <w:t>Примери</w:t>
      </w:r>
    </w:p>
    <w:tbl>
      <w:tblPr>
        <w:tblW w:w="5130" w:type="dxa"/>
        <w:tblInd w:w="100" w:type="dxa"/>
        <w:tblLayout w:type="fixed"/>
        <w:tblLook w:val="0000" w:firstRow="0" w:lastRow="0" w:firstColumn="0" w:lastColumn="0" w:noHBand="0" w:noVBand="0"/>
      </w:tblPr>
      <w:tblGrid>
        <w:gridCol w:w="3060"/>
        <w:gridCol w:w="2070"/>
      </w:tblGrid>
      <w:tr w:rsidR="00810D04" w:rsidRPr="00552A9F" w:rsidTr="00810D04"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0D04" w:rsidRPr="00731293" w:rsidRDefault="00810D04" w:rsidP="00B941F5">
            <w:pPr>
              <w:spacing w:before="0" w:after="0"/>
              <w:rPr>
                <w:rStyle w:val="Strong"/>
                <w:lang w:val="bg-BG"/>
              </w:rPr>
            </w:pPr>
            <w:r>
              <w:rPr>
                <w:rStyle w:val="Strong"/>
                <w:lang w:val="bg-BG"/>
              </w:rPr>
              <w:t>Вход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0D04" w:rsidRPr="009A44DC" w:rsidRDefault="00810D04" w:rsidP="00B941F5">
            <w:pPr>
              <w:spacing w:before="0" w:after="0"/>
              <w:rPr>
                <w:rStyle w:val="Strong"/>
                <w:lang w:val="bg-BG"/>
              </w:rPr>
            </w:pPr>
            <w:r>
              <w:rPr>
                <w:rStyle w:val="Strong"/>
                <w:lang w:val="bg-BG"/>
              </w:rPr>
              <w:t>Изход</w:t>
            </w:r>
          </w:p>
        </w:tc>
      </w:tr>
      <w:tr w:rsidR="00810D04" w:rsidRPr="00AF2929" w:rsidTr="00810D04">
        <w:trPr>
          <w:trHeight w:val="20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0D04" w:rsidRPr="002B1B4F" w:rsidRDefault="00810D04" w:rsidP="002B3E77">
            <w:pPr>
              <w:spacing w:before="0" w:after="0"/>
              <w:rPr>
                <w:rFonts w:ascii="Consolas" w:hAnsi="Consolas" w:cs="Consolas"/>
                <w:noProof/>
                <w:sz w:val="22"/>
                <w:szCs w:val="22"/>
              </w:rPr>
            </w:pPr>
            <w:r>
              <w:rPr>
                <w:rFonts w:ascii="Consolas" w:hAnsi="Consolas" w:cs="Consolas"/>
                <w:noProof/>
                <w:sz w:val="22"/>
                <w:szCs w:val="22"/>
              </w:rPr>
              <w:t>13 2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0D04" w:rsidRPr="00AF2929" w:rsidRDefault="003A19C9" w:rsidP="00930F5A">
            <w:pPr>
              <w:spacing w:before="0" w:after="0"/>
              <w:rPr>
                <w:rFonts w:ascii="Consolas" w:hAnsi="Consolas" w:cs="Consolas"/>
                <w:noProof/>
                <w:sz w:val="22"/>
                <w:szCs w:val="22"/>
                <w:lang w:val="bg-BG"/>
              </w:rPr>
            </w:pPr>
            <w:r w:rsidRPr="003A19C9">
              <w:rPr>
                <w:rFonts w:ascii="Consolas" w:hAnsi="Consolas" w:cs="Consolas"/>
                <w:noProof/>
                <w:sz w:val="22"/>
                <w:szCs w:val="22"/>
                <w:lang w:val="bg-BG"/>
              </w:rPr>
              <w:t>263854</w:t>
            </w:r>
          </w:p>
        </w:tc>
      </w:tr>
      <w:tr w:rsidR="00810D04" w:rsidRPr="00AF2929" w:rsidTr="00810D04">
        <w:trPr>
          <w:trHeight w:val="20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0D04" w:rsidRPr="002B1B4F" w:rsidRDefault="00810D04" w:rsidP="00E256E5">
            <w:pPr>
              <w:spacing w:before="0" w:after="0"/>
              <w:rPr>
                <w:rFonts w:ascii="Consolas" w:hAnsi="Consolas" w:cs="Consolas"/>
                <w:noProof/>
                <w:sz w:val="22"/>
                <w:szCs w:val="22"/>
              </w:rPr>
            </w:pPr>
            <w:r>
              <w:rPr>
                <w:rFonts w:ascii="Consolas" w:hAnsi="Consolas" w:cs="Consolas"/>
                <w:noProof/>
                <w:sz w:val="22"/>
                <w:szCs w:val="22"/>
              </w:rPr>
              <w:t>4 2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0D04" w:rsidRPr="002B1B4F" w:rsidRDefault="00810D04" w:rsidP="00930F5A">
            <w:pPr>
              <w:spacing w:before="0" w:after="0"/>
              <w:rPr>
                <w:rFonts w:ascii="Consolas" w:hAnsi="Consolas" w:cs="Consolas"/>
                <w:noProof/>
                <w:sz w:val="22"/>
                <w:szCs w:val="22"/>
              </w:rPr>
            </w:pPr>
            <w:r>
              <w:rPr>
                <w:rFonts w:ascii="Consolas" w:hAnsi="Consolas" w:cs="Consolas"/>
                <w:noProof/>
                <w:sz w:val="22"/>
                <w:szCs w:val="22"/>
              </w:rPr>
              <w:t>11</w:t>
            </w:r>
          </w:p>
        </w:tc>
      </w:tr>
      <w:tr w:rsidR="00810D04" w:rsidRPr="00AF2929" w:rsidTr="00810D04">
        <w:trPr>
          <w:trHeight w:val="20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0D04" w:rsidRPr="00810D04" w:rsidRDefault="00810D04" w:rsidP="00B22AB7">
            <w:pPr>
              <w:spacing w:before="0" w:after="0"/>
              <w:rPr>
                <w:rFonts w:ascii="Consolas" w:hAnsi="Consolas" w:cs="Consolas"/>
                <w:noProof/>
                <w:sz w:val="22"/>
                <w:szCs w:val="22"/>
              </w:rPr>
            </w:pPr>
            <w:r>
              <w:rPr>
                <w:rFonts w:ascii="Consolas" w:hAnsi="Consolas" w:cs="Consolas"/>
                <w:noProof/>
                <w:sz w:val="22"/>
                <w:szCs w:val="22"/>
              </w:rPr>
              <w:t>2 2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0D04" w:rsidRPr="00DF6DA5" w:rsidRDefault="00810D04" w:rsidP="00930F5A">
            <w:pPr>
              <w:spacing w:before="0" w:after="0"/>
              <w:rPr>
                <w:rFonts w:ascii="Consolas" w:hAnsi="Consolas" w:cs="Consolas"/>
                <w:noProof/>
                <w:sz w:val="22"/>
                <w:szCs w:val="22"/>
              </w:rPr>
            </w:pPr>
            <w:r>
              <w:rPr>
                <w:rFonts w:ascii="Consolas" w:hAnsi="Consolas" w:cs="Consolas"/>
                <w:noProof/>
                <w:sz w:val="22"/>
                <w:szCs w:val="22"/>
              </w:rPr>
              <w:t>1</w:t>
            </w:r>
          </w:p>
        </w:tc>
      </w:tr>
    </w:tbl>
    <w:p w:rsidR="007C0603" w:rsidRPr="00AF2929" w:rsidRDefault="007C0603" w:rsidP="00B941F5">
      <w:pPr>
        <w:rPr>
          <w:sz w:val="22"/>
          <w:szCs w:val="22"/>
        </w:rPr>
      </w:pPr>
    </w:p>
    <w:sectPr w:rsidR="007C0603" w:rsidRPr="00AF2929" w:rsidSect="00346BC7">
      <w:headerReference w:type="default" r:id="rId8"/>
      <w:footerReference w:type="default" r:id="rId9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2439" w:rsidRDefault="002D2439">
      <w:r>
        <w:separator/>
      </w:r>
    </w:p>
  </w:endnote>
  <w:endnote w:type="continuationSeparator" w:id="0">
    <w:p w:rsidR="002D2439" w:rsidRDefault="002D24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algun Gothic"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Lucida Sans">
    <w:panose1 w:val="020B0602030504020204"/>
    <w:charset w:val="00"/>
    <w:family w:val="swiss"/>
    <w:pitch w:val="variable"/>
    <w:sig w:usb0="01002A87" w:usb1="00000000" w:usb2="00000000" w:usb3="00000000" w:csb0="000100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3A33" w:rsidRPr="000E532F" w:rsidRDefault="003F3A33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3543"/>
      <w:gridCol w:w="3544"/>
    </w:tblGrid>
    <w:tr w:rsidR="003F3A33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3F3A33" w:rsidRPr="00F44305" w:rsidRDefault="003F3A33" w:rsidP="00A97129">
          <w:pPr>
            <w:pStyle w:val="Header"/>
            <w:rPr>
              <w:rFonts w:ascii="Lucida Sans" w:hAnsi="Lucida Sans"/>
              <w:sz w:val="8"/>
              <w:szCs w:val="8"/>
            </w:rPr>
          </w:pPr>
        </w:p>
      </w:tc>
    </w:tr>
    <w:tr w:rsidR="003F3A33" w:rsidRPr="0017625F" w:rsidTr="00A97129">
      <w:trPr>
        <w:trHeight w:val="56"/>
      </w:trPr>
      <w:tc>
        <w:tcPr>
          <w:tcW w:w="3119" w:type="dxa"/>
          <w:vAlign w:val="center"/>
        </w:tcPr>
        <w:p w:rsidR="003F3A33" w:rsidRPr="008B0C41" w:rsidRDefault="008B0C41" w:rsidP="00837A62">
          <w:pPr>
            <w:pStyle w:val="Footer"/>
            <w:spacing w:before="60"/>
            <w:jc w:val="left"/>
            <w:rPr>
              <w:rFonts w:eastAsia="Malgun Gothic"/>
              <w:b/>
              <w:i/>
              <w:lang w:eastAsia="ko-KR"/>
            </w:rPr>
          </w:pPr>
          <w:r>
            <w:rPr>
              <w:rFonts w:eastAsia="Malgun Gothic"/>
              <w:b/>
              <w:i/>
              <w:lang w:eastAsia="ko-KR"/>
            </w:rPr>
            <w:t xml:space="preserve">Telerik Software Academy </w:t>
          </w:r>
        </w:p>
      </w:tc>
      <w:tc>
        <w:tcPr>
          <w:tcW w:w="3543" w:type="dxa"/>
          <w:vAlign w:val="center"/>
        </w:tcPr>
        <w:p w:rsidR="003F3A33" w:rsidRPr="000E532F" w:rsidRDefault="003F3A33" w:rsidP="00084F57">
          <w:pPr>
            <w:pStyle w:val="Footer"/>
            <w:spacing w:before="60"/>
          </w:pPr>
          <w:r w:rsidRPr="000E532F">
            <w:fldChar w:fldCharType="begin"/>
          </w:r>
          <w:r w:rsidRPr="000E532F">
            <w:instrText xml:space="preserve"> PAGE </w:instrText>
          </w:r>
          <w:r w:rsidRPr="000E532F">
            <w:fldChar w:fldCharType="separate"/>
          </w:r>
          <w:r w:rsidR="00672156">
            <w:rPr>
              <w:noProof/>
            </w:rPr>
            <w:t>2</w:t>
          </w:r>
          <w:r w:rsidRPr="000E532F">
            <w:fldChar w:fldCharType="end"/>
          </w:r>
          <w:r w:rsidRPr="000E532F">
            <w:t xml:space="preserve"> of </w:t>
          </w:r>
          <w:r w:rsidR="002D2439">
            <w:fldChar w:fldCharType="begin"/>
          </w:r>
          <w:r w:rsidR="002D2439">
            <w:instrText xml:space="preserve"> NUMPAGES </w:instrText>
          </w:r>
          <w:r w:rsidR="002D2439">
            <w:fldChar w:fldCharType="separate"/>
          </w:r>
          <w:r w:rsidR="00672156">
            <w:rPr>
              <w:noProof/>
            </w:rPr>
            <w:t>2</w:t>
          </w:r>
          <w:r w:rsidR="002D2439">
            <w:rPr>
              <w:noProof/>
            </w:rPr>
            <w:fldChar w:fldCharType="end"/>
          </w:r>
        </w:p>
      </w:tc>
      <w:tc>
        <w:tcPr>
          <w:tcW w:w="3544" w:type="dxa"/>
          <w:vAlign w:val="center"/>
        </w:tcPr>
        <w:p w:rsidR="003F3A33" w:rsidRPr="008758B8" w:rsidRDefault="002D2439" w:rsidP="00084F57">
          <w:pPr>
            <w:pStyle w:val="Footer"/>
            <w:spacing w:before="60"/>
            <w:jc w:val="right"/>
            <w:rPr>
              <w:b/>
              <w:noProof/>
              <w:szCs w:val="22"/>
            </w:rPr>
          </w:pPr>
          <w:hyperlink r:id="rId1" w:history="1">
            <w:r w:rsidR="008758B8" w:rsidRPr="008758B8">
              <w:rPr>
                <w:rStyle w:val="Hyperlink"/>
                <w:noProof/>
              </w:rPr>
              <w:t>facebook.com/TelerikAcademy</w:t>
            </w:r>
          </w:hyperlink>
          <w:r w:rsidR="008758B8">
            <w:rPr>
              <w:b/>
              <w:noProof/>
              <w:szCs w:val="22"/>
            </w:rPr>
            <w:t xml:space="preserve"> </w:t>
          </w:r>
        </w:p>
      </w:tc>
    </w:tr>
  </w:tbl>
  <w:p w:rsidR="003F3A33" w:rsidRPr="000E532F" w:rsidRDefault="003F3A33" w:rsidP="000E532F">
    <w:pPr>
      <w:pStyle w:val="Footer"/>
      <w:jc w:val="left"/>
      <w:rPr>
        <w:sz w:val="6"/>
        <w:szCs w:val="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2439" w:rsidRDefault="002D2439">
      <w:r>
        <w:separator/>
      </w:r>
    </w:p>
  </w:footnote>
  <w:footnote w:type="continuationSeparator" w:id="0">
    <w:p w:rsidR="002D2439" w:rsidRDefault="002D243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06" w:type="dxa"/>
      <w:tblInd w:w="5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547"/>
      <w:gridCol w:w="7659"/>
    </w:tblGrid>
    <w:tr w:rsidR="003F3A33" w:rsidRPr="0017625F" w:rsidTr="008758B8">
      <w:trPr>
        <w:trHeight w:val="675"/>
      </w:trPr>
      <w:tc>
        <w:tcPr>
          <w:tcW w:w="2547" w:type="dxa"/>
        </w:tcPr>
        <w:p w:rsidR="003F3A33" w:rsidRPr="0017625F" w:rsidRDefault="00FF32E3" w:rsidP="008758B8">
          <w:pPr>
            <w:pStyle w:val="Header"/>
            <w:jc w:val="left"/>
          </w:pPr>
          <w:r>
            <w:rPr>
              <w:noProof/>
            </w:rPr>
            <w:drawing>
              <wp:inline distT="0" distB="0" distL="0" distR="0">
                <wp:extent cx="1590675" cy="466725"/>
                <wp:effectExtent l="0" t="0" r="9525" b="9525"/>
                <wp:docPr id="1" name="Picture 1" descr="Telerik-Academy-logo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Telerik-Academy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067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9" w:type="dxa"/>
        </w:tcPr>
        <w:p w:rsidR="003F3A33" w:rsidRPr="008B0C41" w:rsidRDefault="00837A62" w:rsidP="00A9626F">
          <w:pPr>
            <w:pStyle w:val="Header"/>
            <w:spacing w:before="60" w:line="240" w:lineRule="exact"/>
          </w:pPr>
          <w:r>
            <w:t xml:space="preserve">31, </w:t>
          </w:r>
          <w:r w:rsidR="008B0C41">
            <w:t xml:space="preserve">Alexander </w:t>
          </w:r>
          <w:proofErr w:type="spellStart"/>
          <w:r w:rsidR="008B0C41">
            <w:t>Malinov</w:t>
          </w:r>
          <w:proofErr w:type="spellEnd"/>
          <w:r>
            <w:t xml:space="preserve"> Blvd</w:t>
          </w:r>
          <w:r w:rsidR="0046113A">
            <w:t xml:space="preserve">, </w:t>
          </w:r>
          <w:r w:rsidR="008B0C41">
            <w:rPr>
              <w:rFonts w:eastAsia="Malgun Gothic"/>
              <w:lang w:eastAsia="ko-KR"/>
            </w:rPr>
            <w:t>Sofia</w:t>
          </w:r>
          <w:r w:rsidR="003F3A33" w:rsidRPr="000E532F">
            <w:t xml:space="preserve">, 1729, </w:t>
          </w:r>
          <w:r w:rsidR="008B0C41">
            <w:t>Bulgaria</w:t>
          </w:r>
        </w:p>
        <w:p w:rsidR="003F3A33" w:rsidRDefault="002D2439" w:rsidP="008758B8">
          <w:pPr>
            <w:pStyle w:val="Header"/>
            <w:spacing w:line="240" w:lineRule="exact"/>
          </w:pPr>
          <w:hyperlink r:id="rId3" w:history="1">
            <w:r w:rsidR="008758B8" w:rsidRPr="000F28D1">
              <w:rPr>
                <w:rStyle w:val="Hyperlink"/>
              </w:rPr>
              <w:t>academy.telerik.com</w:t>
            </w:r>
          </w:hyperlink>
          <w:r w:rsidR="008758B8">
            <w:t xml:space="preserve"> </w:t>
          </w:r>
        </w:p>
        <w:p w:rsidR="008758B8" w:rsidRPr="008758B8" w:rsidRDefault="008758B8" w:rsidP="008758B8">
          <w:pPr>
            <w:pStyle w:val="Header"/>
            <w:spacing w:line="240" w:lineRule="exact"/>
          </w:pPr>
        </w:p>
      </w:tc>
    </w:tr>
    <w:tr w:rsidR="003F3A33" w:rsidRPr="0017625F" w:rsidTr="008758B8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3F3A33" w:rsidRPr="0017625F" w:rsidRDefault="003F3A33">
          <w:pPr>
            <w:pStyle w:val="Header"/>
            <w:rPr>
              <w:sz w:val="8"/>
              <w:szCs w:val="8"/>
            </w:rPr>
          </w:pPr>
        </w:p>
      </w:tc>
    </w:tr>
  </w:tbl>
  <w:p w:rsidR="003F3A33" w:rsidRPr="000E532F" w:rsidRDefault="003F3A33">
    <w:pPr>
      <w:pStyle w:val="Header"/>
      <w:rPr>
        <w:sz w:val="6"/>
        <w:szCs w:val="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4"/>
    <w:multiLevelType w:val="hybridMultilevel"/>
    <w:tmpl w:val="F2B8438C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">
    <w:nsid w:val="00000009"/>
    <w:multiLevelType w:val="hybridMultilevel"/>
    <w:tmpl w:val="00000009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</w:abstractNum>
  <w:abstractNum w:abstractNumId="2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5A1FDB"/>
    <w:multiLevelType w:val="hybridMultilevel"/>
    <w:tmpl w:val="9E28CB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4C5815"/>
    <w:multiLevelType w:val="hybridMultilevel"/>
    <w:tmpl w:val="B7303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FB210A"/>
    <w:multiLevelType w:val="hybridMultilevel"/>
    <w:tmpl w:val="610C7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9D3F76"/>
    <w:multiLevelType w:val="hybridMultilevel"/>
    <w:tmpl w:val="A02EB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620F6C"/>
    <w:multiLevelType w:val="hybridMultilevel"/>
    <w:tmpl w:val="9D22CD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>
    <w:nsid w:val="311D626B"/>
    <w:multiLevelType w:val="hybridMultilevel"/>
    <w:tmpl w:val="C6EE3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7C695E"/>
    <w:multiLevelType w:val="hybridMultilevel"/>
    <w:tmpl w:val="07AE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5F53884"/>
    <w:multiLevelType w:val="hybridMultilevel"/>
    <w:tmpl w:val="C6322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9E71646"/>
    <w:multiLevelType w:val="hybridMultilevel"/>
    <w:tmpl w:val="647AF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E1C73F0"/>
    <w:multiLevelType w:val="hybridMultilevel"/>
    <w:tmpl w:val="5066ACF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19A618B"/>
    <w:multiLevelType w:val="hybridMultilevel"/>
    <w:tmpl w:val="C5E45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2520D91"/>
    <w:multiLevelType w:val="hybridMultilevel"/>
    <w:tmpl w:val="82B27DD8"/>
    <w:lvl w:ilvl="0" w:tplc="A74CB432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4E7219D"/>
    <w:multiLevelType w:val="hybridMultilevel"/>
    <w:tmpl w:val="88FCB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76F3894"/>
    <w:multiLevelType w:val="hybridMultilevel"/>
    <w:tmpl w:val="AB6E1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B0357E5"/>
    <w:multiLevelType w:val="hybridMultilevel"/>
    <w:tmpl w:val="86C01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D2175DA"/>
    <w:multiLevelType w:val="hybridMultilevel"/>
    <w:tmpl w:val="DF9CD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0527655"/>
    <w:multiLevelType w:val="hybridMultilevel"/>
    <w:tmpl w:val="BE125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2192D9C"/>
    <w:multiLevelType w:val="hybridMultilevel"/>
    <w:tmpl w:val="FECC7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9E70D03"/>
    <w:multiLevelType w:val="hybridMultilevel"/>
    <w:tmpl w:val="C1323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B96273F"/>
    <w:multiLevelType w:val="hybridMultilevel"/>
    <w:tmpl w:val="AB0A4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D0D397D"/>
    <w:multiLevelType w:val="hybridMultilevel"/>
    <w:tmpl w:val="5C546F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EED0FC3"/>
    <w:multiLevelType w:val="hybridMultilevel"/>
    <w:tmpl w:val="DF762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3"/>
  </w:num>
  <w:num w:numId="3">
    <w:abstractNumId w:val="14"/>
  </w:num>
  <w:num w:numId="4">
    <w:abstractNumId w:val="27"/>
  </w:num>
  <w:num w:numId="5">
    <w:abstractNumId w:val="22"/>
  </w:num>
  <w:num w:numId="6">
    <w:abstractNumId w:val="26"/>
  </w:num>
  <w:num w:numId="7">
    <w:abstractNumId w:val="21"/>
  </w:num>
  <w:num w:numId="8">
    <w:abstractNumId w:val="17"/>
  </w:num>
  <w:num w:numId="9">
    <w:abstractNumId w:val="0"/>
  </w:num>
  <w:num w:numId="10">
    <w:abstractNumId w:val="25"/>
  </w:num>
  <w:num w:numId="11">
    <w:abstractNumId w:val="1"/>
  </w:num>
  <w:num w:numId="12">
    <w:abstractNumId w:val="6"/>
  </w:num>
  <w:num w:numId="13">
    <w:abstractNumId w:val="12"/>
  </w:num>
  <w:num w:numId="14">
    <w:abstractNumId w:val="9"/>
  </w:num>
  <w:num w:numId="15">
    <w:abstractNumId w:val="23"/>
  </w:num>
  <w:num w:numId="16">
    <w:abstractNumId w:val="11"/>
  </w:num>
  <w:num w:numId="17">
    <w:abstractNumId w:val="2"/>
  </w:num>
  <w:num w:numId="18">
    <w:abstractNumId w:val="10"/>
  </w:num>
  <w:num w:numId="19">
    <w:abstractNumId w:val="18"/>
  </w:num>
  <w:num w:numId="20">
    <w:abstractNumId w:val="19"/>
  </w:num>
  <w:num w:numId="21">
    <w:abstractNumId w:val="15"/>
  </w:num>
  <w:num w:numId="22">
    <w:abstractNumId w:val="16"/>
  </w:num>
  <w:num w:numId="23">
    <w:abstractNumId w:val="3"/>
  </w:num>
  <w:num w:numId="24">
    <w:abstractNumId w:val="7"/>
  </w:num>
  <w:num w:numId="25">
    <w:abstractNumId w:val="24"/>
  </w:num>
  <w:num w:numId="26">
    <w:abstractNumId w:val="4"/>
  </w:num>
  <w:num w:numId="27">
    <w:abstractNumId w:val="5"/>
  </w:num>
  <w:num w:numId="2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22F"/>
    <w:rsid w:val="000012A3"/>
    <w:rsid w:val="0000179B"/>
    <w:rsid w:val="0000305E"/>
    <w:rsid w:val="00003342"/>
    <w:rsid w:val="000036BE"/>
    <w:rsid w:val="00003A94"/>
    <w:rsid w:val="00004E5A"/>
    <w:rsid w:val="00010247"/>
    <w:rsid w:val="00010927"/>
    <w:rsid w:val="0001198F"/>
    <w:rsid w:val="00013CE3"/>
    <w:rsid w:val="00014ED0"/>
    <w:rsid w:val="00014FBC"/>
    <w:rsid w:val="00021E5D"/>
    <w:rsid w:val="00023815"/>
    <w:rsid w:val="00024338"/>
    <w:rsid w:val="000265EF"/>
    <w:rsid w:val="00026D3A"/>
    <w:rsid w:val="00027702"/>
    <w:rsid w:val="00034946"/>
    <w:rsid w:val="000378B5"/>
    <w:rsid w:val="00051A0F"/>
    <w:rsid w:val="00051ABB"/>
    <w:rsid w:val="00056B58"/>
    <w:rsid w:val="00061519"/>
    <w:rsid w:val="00063ABA"/>
    <w:rsid w:val="000646D2"/>
    <w:rsid w:val="000674B6"/>
    <w:rsid w:val="00070CA5"/>
    <w:rsid w:val="00071C5D"/>
    <w:rsid w:val="00071D81"/>
    <w:rsid w:val="00072AB3"/>
    <w:rsid w:val="000733CB"/>
    <w:rsid w:val="0007354A"/>
    <w:rsid w:val="000740B9"/>
    <w:rsid w:val="000756EF"/>
    <w:rsid w:val="00081567"/>
    <w:rsid w:val="00081FF3"/>
    <w:rsid w:val="00082A88"/>
    <w:rsid w:val="00084135"/>
    <w:rsid w:val="00084F57"/>
    <w:rsid w:val="00086174"/>
    <w:rsid w:val="00087B3B"/>
    <w:rsid w:val="00090C9A"/>
    <w:rsid w:val="0009133F"/>
    <w:rsid w:val="000943BF"/>
    <w:rsid w:val="00097237"/>
    <w:rsid w:val="000A1AB4"/>
    <w:rsid w:val="000A5461"/>
    <w:rsid w:val="000A79B7"/>
    <w:rsid w:val="000B0BC6"/>
    <w:rsid w:val="000B4A63"/>
    <w:rsid w:val="000B5D14"/>
    <w:rsid w:val="000D0A71"/>
    <w:rsid w:val="000D2B96"/>
    <w:rsid w:val="000D2DC3"/>
    <w:rsid w:val="000D4E4B"/>
    <w:rsid w:val="000E0AD3"/>
    <w:rsid w:val="000E494F"/>
    <w:rsid w:val="000E4DC0"/>
    <w:rsid w:val="000E532F"/>
    <w:rsid w:val="000E5BB9"/>
    <w:rsid w:val="000E6B15"/>
    <w:rsid w:val="000E6EA7"/>
    <w:rsid w:val="000F0091"/>
    <w:rsid w:val="000F3148"/>
    <w:rsid w:val="001019BC"/>
    <w:rsid w:val="0010294A"/>
    <w:rsid w:val="001105A4"/>
    <w:rsid w:val="00110D80"/>
    <w:rsid w:val="00121B47"/>
    <w:rsid w:val="00123413"/>
    <w:rsid w:val="001248BE"/>
    <w:rsid w:val="0012544F"/>
    <w:rsid w:val="00127D64"/>
    <w:rsid w:val="00130801"/>
    <w:rsid w:val="00130A76"/>
    <w:rsid w:val="001331CB"/>
    <w:rsid w:val="00134C58"/>
    <w:rsid w:val="0014248C"/>
    <w:rsid w:val="00144DD5"/>
    <w:rsid w:val="00145FB6"/>
    <w:rsid w:val="00147D8A"/>
    <w:rsid w:val="001510E9"/>
    <w:rsid w:val="0015630B"/>
    <w:rsid w:val="0015656B"/>
    <w:rsid w:val="00157929"/>
    <w:rsid w:val="00160DA5"/>
    <w:rsid w:val="001660E3"/>
    <w:rsid w:val="00171112"/>
    <w:rsid w:val="00171BEE"/>
    <w:rsid w:val="001721D6"/>
    <w:rsid w:val="00175174"/>
    <w:rsid w:val="0017588C"/>
    <w:rsid w:val="0017625F"/>
    <w:rsid w:val="00180EB9"/>
    <w:rsid w:val="00182F25"/>
    <w:rsid w:val="00183B55"/>
    <w:rsid w:val="00184671"/>
    <w:rsid w:val="00184DE6"/>
    <w:rsid w:val="00190FDA"/>
    <w:rsid w:val="001917E2"/>
    <w:rsid w:val="00193E4B"/>
    <w:rsid w:val="001957A4"/>
    <w:rsid w:val="00196928"/>
    <w:rsid w:val="00196BBB"/>
    <w:rsid w:val="001976E7"/>
    <w:rsid w:val="001B00CA"/>
    <w:rsid w:val="001B0387"/>
    <w:rsid w:val="001B2079"/>
    <w:rsid w:val="001B2BBA"/>
    <w:rsid w:val="001B6855"/>
    <w:rsid w:val="001C48E0"/>
    <w:rsid w:val="001C6B8B"/>
    <w:rsid w:val="001C74C9"/>
    <w:rsid w:val="001C75BA"/>
    <w:rsid w:val="001C7743"/>
    <w:rsid w:val="001D7043"/>
    <w:rsid w:val="001D73A3"/>
    <w:rsid w:val="001E177B"/>
    <w:rsid w:val="001E5825"/>
    <w:rsid w:val="001E6293"/>
    <w:rsid w:val="001F6D3C"/>
    <w:rsid w:val="00202D49"/>
    <w:rsid w:val="00203C20"/>
    <w:rsid w:val="00211A3A"/>
    <w:rsid w:val="00213EAA"/>
    <w:rsid w:val="00216282"/>
    <w:rsid w:val="00220A85"/>
    <w:rsid w:val="002223A6"/>
    <w:rsid w:val="002256CC"/>
    <w:rsid w:val="0022613B"/>
    <w:rsid w:val="00231BA5"/>
    <w:rsid w:val="00233A39"/>
    <w:rsid w:val="00234723"/>
    <w:rsid w:val="0023691D"/>
    <w:rsid w:val="00241424"/>
    <w:rsid w:val="002477F2"/>
    <w:rsid w:val="00247C2B"/>
    <w:rsid w:val="00250E20"/>
    <w:rsid w:val="0025114C"/>
    <w:rsid w:val="0025458B"/>
    <w:rsid w:val="0025707E"/>
    <w:rsid w:val="00261ADF"/>
    <w:rsid w:val="00262B65"/>
    <w:rsid w:val="00267664"/>
    <w:rsid w:val="00267CAE"/>
    <w:rsid w:val="00270DD5"/>
    <w:rsid w:val="00271B62"/>
    <w:rsid w:val="0027273B"/>
    <w:rsid w:val="002730AA"/>
    <w:rsid w:val="00282904"/>
    <w:rsid w:val="002868AD"/>
    <w:rsid w:val="00286DDB"/>
    <w:rsid w:val="00286F65"/>
    <w:rsid w:val="00290C6F"/>
    <w:rsid w:val="002939D9"/>
    <w:rsid w:val="00294973"/>
    <w:rsid w:val="0029561E"/>
    <w:rsid w:val="002A0A0F"/>
    <w:rsid w:val="002A277F"/>
    <w:rsid w:val="002A2DAA"/>
    <w:rsid w:val="002A3BB2"/>
    <w:rsid w:val="002A5603"/>
    <w:rsid w:val="002A7FD3"/>
    <w:rsid w:val="002B1B4F"/>
    <w:rsid w:val="002B24F1"/>
    <w:rsid w:val="002B3E77"/>
    <w:rsid w:val="002B458D"/>
    <w:rsid w:val="002B67B8"/>
    <w:rsid w:val="002B6B03"/>
    <w:rsid w:val="002B7431"/>
    <w:rsid w:val="002C1485"/>
    <w:rsid w:val="002C30BA"/>
    <w:rsid w:val="002C6AC0"/>
    <w:rsid w:val="002D192E"/>
    <w:rsid w:val="002D2439"/>
    <w:rsid w:val="002F1629"/>
    <w:rsid w:val="002F27CA"/>
    <w:rsid w:val="002F29B4"/>
    <w:rsid w:val="002F4344"/>
    <w:rsid w:val="002F759F"/>
    <w:rsid w:val="00301FC5"/>
    <w:rsid w:val="003025F1"/>
    <w:rsid w:val="0030312B"/>
    <w:rsid w:val="0032244F"/>
    <w:rsid w:val="003248DE"/>
    <w:rsid w:val="003349A0"/>
    <w:rsid w:val="003358B3"/>
    <w:rsid w:val="00337EF0"/>
    <w:rsid w:val="00340777"/>
    <w:rsid w:val="00340BB7"/>
    <w:rsid w:val="003416ED"/>
    <w:rsid w:val="00346BC7"/>
    <w:rsid w:val="00347977"/>
    <w:rsid w:val="00347A0A"/>
    <w:rsid w:val="00350B69"/>
    <w:rsid w:val="00351FF1"/>
    <w:rsid w:val="0035382B"/>
    <w:rsid w:val="00353E4D"/>
    <w:rsid w:val="00355C08"/>
    <w:rsid w:val="00357B9A"/>
    <w:rsid w:val="00357FBB"/>
    <w:rsid w:val="003606FD"/>
    <w:rsid w:val="00360A00"/>
    <w:rsid w:val="00360B4D"/>
    <w:rsid w:val="00360FBE"/>
    <w:rsid w:val="00361CF6"/>
    <w:rsid w:val="003625C6"/>
    <w:rsid w:val="00364B33"/>
    <w:rsid w:val="00364DC7"/>
    <w:rsid w:val="00372DF0"/>
    <w:rsid w:val="003735C3"/>
    <w:rsid w:val="00374EE6"/>
    <w:rsid w:val="00380530"/>
    <w:rsid w:val="00390CAC"/>
    <w:rsid w:val="00392D4F"/>
    <w:rsid w:val="00396747"/>
    <w:rsid w:val="00397C65"/>
    <w:rsid w:val="003A19C9"/>
    <w:rsid w:val="003A243D"/>
    <w:rsid w:val="003A24B4"/>
    <w:rsid w:val="003A4BA8"/>
    <w:rsid w:val="003B0823"/>
    <w:rsid w:val="003B0B70"/>
    <w:rsid w:val="003B0BA0"/>
    <w:rsid w:val="003B312B"/>
    <w:rsid w:val="003B33D8"/>
    <w:rsid w:val="003B551C"/>
    <w:rsid w:val="003B5807"/>
    <w:rsid w:val="003B7AD7"/>
    <w:rsid w:val="003C355F"/>
    <w:rsid w:val="003C46B0"/>
    <w:rsid w:val="003C7612"/>
    <w:rsid w:val="003D2B08"/>
    <w:rsid w:val="003D472C"/>
    <w:rsid w:val="003E009A"/>
    <w:rsid w:val="003E238C"/>
    <w:rsid w:val="003E4C10"/>
    <w:rsid w:val="003E5DB0"/>
    <w:rsid w:val="003F0025"/>
    <w:rsid w:val="003F155D"/>
    <w:rsid w:val="003F2567"/>
    <w:rsid w:val="003F3A33"/>
    <w:rsid w:val="003F3A58"/>
    <w:rsid w:val="003F4A4D"/>
    <w:rsid w:val="003F66F3"/>
    <w:rsid w:val="003F710E"/>
    <w:rsid w:val="003F7305"/>
    <w:rsid w:val="00404189"/>
    <w:rsid w:val="00407A52"/>
    <w:rsid w:val="00412632"/>
    <w:rsid w:val="00413662"/>
    <w:rsid w:val="00416772"/>
    <w:rsid w:val="00416D86"/>
    <w:rsid w:val="00420338"/>
    <w:rsid w:val="004210F6"/>
    <w:rsid w:val="00422627"/>
    <w:rsid w:val="0042332B"/>
    <w:rsid w:val="004254EE"/>
    <w:rsid w:val="004260E4"/>
    <w:rsid w:val="004271BD"/>
    <w:rsid w:val="00427EC6"/>
    <w:rsid w:val="0044441C"/>
    <w:rsid w:val="004452F2"/>
    <w:rsid w:val="004460FD"/>
    <w:rsid w:val="00446410"/>
    <w:rsid w:val="00450D23"/>
    <w:rsid w:val="00453CA4"/>
    <w:rsid w:val="00460967"/>
    <w:rsid w:val="00460E19"/>
    <w:rsid w:val="0046113A"/>
    <w:rsid w:val="004616E5"/>
    <w:rsid w:val="00467E8E"/>
    <w:rsid w:val="00471AA9"/>
    <w:rsid w:val="00471FD5"/>
    <w:rsid w:val="00472784"/>
    <w:rsid w:val="004766ED"/>
    <w:rsid w:val="004874A4"/>
    <w:rsid w:val="0049069B"/>
    <w:rsid w:val="004910D1"/>
    <w:rsid w:val="00496115"/>
    <w:rsid w:val="00497068"/>
    <w:rsid w:val="004A0D47"/>
    <w:rsid w:val="004A21C1"/>
    <w:rsid w:val="004A5E99"/>
    <w:rsid w:val="004B05D7"/>
    <w:rsid w:val="004B0789"/>
    <w:rsid w:val="004B4462"/>
    <w:rsid w:val="004B4E58"/>
    <w:rsid w:val="004B5805"/>
    <w:rsid w:val="004B5B82"/>
    <w:rsid w:val="004C0C23"/>
    <w:rsid w:val="004C2B9E"/>
    <w:rsid w:val="004C5ADC"/>
    <w:rsid w:val="004D0809"/>
    <w:rsid w:val="004D2CF6"/>
    <w:rsid w:val="004D30F3"/>
    <w:rsid w:val="004D7BAC"/>
    <w:rsid w:val="004E19BB"/>
    <w:rsid w:val="004E55EC"/>
    <w:rsid w:val="004E665D"/>
    <w:rsid w:val="004E740C"/>
    <w:rsid w:val="004F4710"/>
    <w:rsid w:val="00501FB3"/>
    <w:rsid w:val="00502A78"/>
    <w:rsid w:val="005112D7"/>
    <w:rsid w:val="0051316B"/>
    <w:rsid w:val="00513183"/>
    <w:rsid w:val="00517C46"/>
    <w:rsid w:val="00522E40"/>
    <w:rsid w:val="00525462"/>
    <w:rsid w:val="00533E61"/>
    <w:rsid w:val="00535770"/>
    <w:rsid w:val="005361C2"/>
    <w:rsid w:val="0053698C"/>
    <w:rsid w:val="00537806"/>
    <w:rsid w:val="005414FD"/>
    <w:rsid w:val="005419FA"/>
    <w:rsid w:val="00541B14"/>
    <w:rsid w:val="005429F8"/>
    <w:rsid w:val="0054582C"/>
    <w:rsid w:val="0054775F"/>
    <w:rsid w:val="00550B18"/>
    <w:rsid w:val="00551377"/>
    <w:rsid w:val="00552A9F"/>
    <w:rsid w:val="00552DDB"/>
    <w:rsid w:val="0055368F"/>
    <w:rsid w:val="00553A28"/>
    <w:rsid w:val="00554CD4"/>
    <w:rsid w:val="00556389"/>
    <w:rsid w:val="005578D0"/>
    <w:rsid w:val="00557FD2"/>
    <w:rsid w:val="00560FD3"/>
    <w:rsid w:val="005617F9"/>
    <w:rsid w:val="00566552"/>
    <w:rsid w:val="005668A0"/>
    <w:rsid w:val="00567337"/>
    <w:rsid w:val="00567E89"/>
    <w:rsid w:val="00570B29"/>
    <w:rsid w:val="0057114E"/>
    <w:rsid w:val="005734D4"/>
    <w:rsid w:val="005739D3"/>
    <w:rsid w:val="00574110"/>
    <w:rsid w:val="00575A18"/>
    <w:rsid w:val="00577F46"/>
    <w:rsid w:val="00581484"/>
    <w:rsid w:val="00582B7E"/>
    <w:rsid w:val="00582E14"/>
    <w:rsid w:val="005907FF"/>
    <w:rsid w:val="005A0418"/>
    <w:rsid w:val="005A25FA"/>
    <w:rsid w:val="005A2EF8"/>
    <w:rsid w:val="005A4609"/>
    <w:rsid w:val="005B0D5C"/>
    <w:rsid w:val="005B1579"/>
    <w:rsid w:val="005B27D7"/>
    <w:rsid w:val="005B5B08"/>
    <w:rsid w:val="005C19D5"/>
    <w:rsid w:val="005C4FB7"/>
    <w:rsid w:val="005D23A5"/>
    <w:rsid w:val="005D3F6F"/>
    <w:rsid w:val="005D52F9"/>
    <w:rsid w:val="005D5411"/>
    <w:rsid w:val="005D6A38"/>
    <w:rsid w:val="005D7E45"/>
    <w:rsid w:val="005E01C3"/>
    <w:rsid w:val="005E3A09"/>
    <w:rsid w:val="005E3FFE"/>
    <w:rsid w:val="005E7BBE"/>
    <w:rsid w:val="005E7D59"/>
    <w:rsid w:val="005F3250"/>
    <w:rsid w:val="005F36C0"/>
    <w:rsid w:val="006001FA"/>
    <w:rsid w:val="006002F3"/>
    <w:rsid w:val="00601CFB"/>
    <w:rsid w:val="0060474F"/>
    <w:rsid w:val="00605BD1"/>
    <w:rsid w:val="00607EA8"/>
    <w:rsid w:val="0061142D"/>
    <w:rsid w:val="006175A0"/>
    <w:rsid w:val="00621964"/>
    <w:rsid w:val="00622804"/>
    <w:rsid w:val="006260EC"/>
    <w:rsid w:val="00626331"/>
    <w:rsid w:val="00630FBB"/>
    <w:rsid w:val="0063318F"/>
    <w:rsid w:val="00634698"/>
    <w:rsid w:val="00636D60"/>
    <w:rsid w:val="006416F5"/>
    <w:rsid w:val="00644AB7"/>
    <w:rsid w:val="00644CDF"/>
    <w:rsid w:val="0064742C"/>
    <w:rsid w:val="00647AF5"/>
    <w:rsid w:val="00647FEB"/>
    <w:rsid w:val="006525F2"/>
    <w:rsid w:val="0065289A"/>
    <w:rsid w:val="00652CA5"/>
    <w:rsid w:val="00653B93"/>
    <w:rsid w:val="00655883"/>
    <w:rsid w:val="006569FA"/>
    <w:rsid w:val="00660398"/>
    <w:rsid w:val="00660EC8"/>
    <w:rsid w:val="00661D7B"/>
    <w:rsid w:val="006629F2"/>
    <w:rsid w:val="00663125"/>
    <w:rsid w:val="0066724E"/>
    <w:rsid w:val="00672156"/>
    <w:rsid w:val="00674E63"/>
    <w:rsid w:val="006801B3"/>
    <w:rsid w:val="006810D8"/>
    <w:rsid w:val="006851F9"/>
    <w:rsid w:val="006977CA"/>
    <w:rsid w:val="006A04F5"/>
    <w:rsid w:val="006A083A"/>
    <w:rsid w:val="006A2DA5"/>
    <w:rsid w:val="006A2E2C"/>
    <w:rsid w:val="006A7D51"/>
    <w:rsid w:val="006B01AC"/>
    <w:rsid w:val="006B13C8"/>
    <w:rsid w:val="006B1E0C"/>
    <w:rsid w:val="006B40BD"/>
    <w:rsid w:val="006B4238"/>
    <w:rsid w:val="006B5B34"/>
    <w:rsid w:val="006B6A10"/>
    <w:rsid w:val="006C2B38"/>
    <w:rsid w:val="006C2FC7"/>
    <w:rsid w:val="006C38CD"/>
    <w:rsid w:val="006D04FB"/>
    <w:rsid w:val="006D0EED"/>
    <w:rsid w:val="006D1308"/>
    <w:rsid w:val="006D7575"/>
    <w:rsid w:val="006E1675"/>
    <w:rsid w:val="006E4384"/>
    <w:rsid w:val="006F0602"/>
    <w:rsid w:val="006F1B0C"/>
    <w:rsid w:val="006F5FFC"/>
    <w:rsid w:val="006F7086"/>
    <w:rsid w:val="007014EE"/>
    <w:rsid w:val="00701D7B"/>
    <w:rsid w:val="00702922"/>
    <w:rsid w:val="00702E43"/>
    <w:rsid w:val="00705732"/>
    <w:rsid w:val="00706B03"/>
    <w:rsid w:val="00706ECC"/>
    <w:rsid w:val="0070710E"/>
    <w:rsid w:val="007079C8"/>
    <w:rsid w:val="00714254"/>
    <w:rsid w:val="00714737"/>
    <w:rsid w:val="00715160"/>
    <w:rsid w:val="0071580A"/>
    <w:rsid w:val="0072062D"/>
    <w:rsid w:val="00727DEC"/>
    <w:rsid w:val="00731293"/>
    <w:rsid w:val="007323EC"/>
    <w:rsid w:val="00732CC6"/>
    <w:rsid w:val="00733200"/>
    <w:rsid w:val="00741974"/>
    <w:rsid w:val="00743509"/>
    <w:rsid w:val="007436C9"/>
    <w:rsid w:val="00750DD3"/>
    <w:rsid w:val="00750E5D"/>
    <w:rsid w:val="00752281"/>
    <w:rsid w:val="00760400"/>
    <w:rsid w:val="007607A4"/>
    <w:rsid w:val="00761D26"/>
    <w:rsid w:val="00764AF4"/>
    <w:rsid w:val="007658B1"/>
    <w:rsid w:val="00767EEF"/>
    <w:rsid w:val="00783610"/>
    <w:rsid w:val="007859E7"/>
    <w:rsid w:val="00787CC8"/>
    <w:rsid w:val="00790B8C"/>
    <w:rsid w:val="00790C9D"/>
    <w:rsid w:val="00796550"/>
    <w:rsid w:val="00797C51"/>
    <w:rsid w:val="007A1533"/>
    <w:rsid w:val="007A16C5"/>
    <w:rsid w:val="007A5892"/>
    <w:rsid w:val="007B0A9A"/>
    <w:rsid w:val="007B1393"/>
    <w:rsid w:val="007B2F61"/>
    <w:rsid w:val="007B4962"/>
    <w:rsid w:val="007B6FC3"/>
    <w:rsid w:val="007C0603"/>
    <w:rsid w:val="007C19A4"/>
    <w:rsid w:val="007C49FB"/>
    <w:rsid w:val="007C4F57"/>
    <w:rsid w:val="007D0EA4"/>
    <w:rsid w:val="007D3E56"/>
    <w:rsid w:val="007D4EBD"/>
    <w:rsid w:val="007D5706"/>
    <w:rsid w:val="007D73D0"/>
    <w:rsid w:val="007D7773"/>
    <w:rsid w:val="007D7895"/>
    <w:rsid w:val="007E26BB"/>
    <w:rsid w:val="007E3DB6"/>
    <w:rsid w:val="007E63E0"/>
    <w:rsid w:val="007E682E"/>
    <w:rsid w:val="007E6837"/>
    <w:rsid w:val="007E7FC1"/>
    <w:rsid w:val="007F25CE"/>
    <w:rsid w:val="007F4B72"/>
    <w:rsid w:val="007F5EF7"/>
    <w:rsid w:val="007F7D0B"/>
    <w:rsid w:val="00800BC7"/>
    <w:rsid w:val="00801B98"/>
    <w:rsid w:val="00804EB6"/>
    <w:rsid w:val="00805428"/>
    <w:rsid w:val="008069D4"/>
    <w:rsid w:val="00810D04"/>
    <w:rsid w:val="00812843"/>
    <w:rsid w:val="00813C1B"/>
    <w:rsid w:val="00822482"/>
    <w:rsid w:val="00823DEE"/>
    <w:rsid w:val="00827AA4"/>
    <w:rsid w:val="0083015F"/>
    <w:rsid w:val="0083245B"/>
    <w:rsid w:val="008353BC"/>
    <w:rsid w:val="00835623"/>
    <w:rsid w:val="008375BC"/>
    <w:rsid w:val="00837A62"/>
    <w:rsid w:val="00840E37"/>
    <w:rsid w:val="008424C3"/>
    <w:rsid w:val="00842C34"/>
    <w:rsid w:val="008471B5"/>
    <w:rsid w:val="00847872"/>
    <w:rsid w:val="008514AF"/>
    <w:rsid w:val="00856A66"/>
    <w:rsid w:val="008571CD"/>
    <w:rsid w:val="00860666"/>
    <w:rsid w:val="0086369F"/>
    <w:rsid w:val="0086473A"/>
    <w:rsid w:val="0087049B"/>
    <w:rsid w:val="008713BD"/>
    <w:rsid w:val="00872BA1"/>
    <w:rsid w:val="008732A7"/>
    <w:rsid w:val="008758B8"/>
    <w:rsid w:val="0088315B"/>
    <w:rsid w:val="00885225"/>
    <w:rsid w:val="008860FF"/>
    <w:rsid w:val="00887AEA"/>
    <w:rsid w:val="00895824"/>
    <w:rsid w:val="00896023"/>
    <w:rsid w:val="008A0024"/>
    <w:rsid w:val="008A10B8"/>
    <w:rsid w:val="008A244A"/>
    <w:rsid w:val="008A7C5F"/>
    <w:rsid w:val="008B0C41"/>
    <w:rsid w:val="008B5C37"/>
    <w:rsid w:val="008B67CB"/>
    <w:rsid w:val="008C0DA8"/>
    <w:rsid w:val="008D292C"/>
    <w:rsid w:val="008D388A"/>
    <w:rsid w:val="008D4936"/>
    <w:rsid w:val="008D5082"/>
    <w:rsid w:val="008D61D9"/>
    <w:rsid w:val="008E61EC"/>
    <w:rsid w:val="008E7902"/>
    <w:rsid w:val="008F1462"/>
    <w:rsid w:val="008F68CC"/>
    <w:rsid w:val="008F6FB5"/>
    <w:rsid w:val="008F7DA1"/>
    <w:rsid w:val="0090448E"/>
    <w:rsid w:val="00904921"/>
    <w:rsid w:val="00904AED"/>
    <w:rsid w:val="009060AE"/>
    <w:rsid w:val="009110A2"/>
    <w:rsid w:val="009128CD"/>
    <w:rsid w:val="00912A0A"/>
    <w:rsid w:val="009132A1"/>
    <w:rsid w:val="0091723A"/>
    <w:rsid w:val="0092022D"/>
    <w:rsid w:val="009247A7"/>
    <w:rsid w:val="00924C03"/>
    <w:rsid w:val="00930F5A"/>
    <w:rsid w:val="00931142"/>
    <w:rsid w:val="00935573"/>
    <w:rsid w:val="00935744"/>
    <w:rsid w:val="00935A07"/>
    <w:rsid w:val="00935BAF"/>
    <w:rsid w:val="00935D22"/>
    <w:rsid w:val="00936A7E"/>
    <w:rsid w:val="009370B8"/>
    <w:rsid w:val="00941EE5"/>
    <w:rsid w:val="0095490F"/>
    <w:rsid w:val="00957512"/>
    <w:rsid w:val="00961936"/>
    <w:rsid w:val="00965237"/>
    <w:rsid w:val="00966561"/>
    <w:rsid w:val="00970E6B"/>
    <w:rsid w:val="00971AB8"/>
    <w:rsid w:val="00972C32"/>
    <w:rsid w:val="00975FD7"/>
    <w:rsid w:val="00976A88"/>
    <w:rsid w:val="00977449"/>
    <w:rsid w:val="00980734"/>
    <w:rsid w:val="00987D1C"/>
    <w:rsid w:val="00991301"/>
    <w:rsid w:val="00992391"/>
    <w:rsid w:val="00992630"/>
    <w:rsid w:val="00993CFE"/>
    <w:rsid w:val="009A07CA"/>
    <w:rsid w:val="009A1478"/>
    <w:rsid w:val="009A44DC"/>
    <w:rsid w:val="009A46F9"/>
    <w:rsid w:val="009A534F"/>
    <w:rsid w:val="009B1161"/>
    <w:rsid w:val="009B46EB"/>
    <w:rsid w:val="009B54DD"/>
    <w:rsid w:val="009C204B"/>
    <w:rsid w:val="009C5A8F"/>
    <w:rsid w:val="009C7AA7"/>
    <w:rsid w:val="009D0A27"/>
    <w:rsid w:val="009D2583"/>
    <w:rsid w:val="009D2A25"/>
    <w:rsid w:val="009D4D25"/>
    <w:rsid w:val="009D4FAE"/>
    <w:rsid w:val="009D78F3"/>
    <w:rsid w:val="009E2847"/>
    <w:rsid w:val="009E384B"/>
    <w:rsid w:val="009E5CA1"/>
    <w:rsid w:val="009E717D"/>
    <w:rsid w:val="009F0933"/>
    <w:rsid w:val="009F7431"/>
    <w:rsid w:val="009F77AD"/>
    <w:rsid w:val="00A01639"/>
    <w:rsid w:val="00A046D8"/>
    <w:rsid w:val="00A11AA3"/>
    <w:rsid w:val="00A12313"/>
    <w:rsid w:val="00A23118"/>
    <w:rsid w:val="00A271AE"/>
    <w:rsid w:val="00A32CF0"/>
    <w:rsid w:val="00A34614"/>
    <w:rsid w:val="00A35C3B"/>
    <w:rsid w:val="00A4468C"/>
    <w:rsid w:val="00A45C57"/>
    <w:rsid w:val="00A46496"/>
    <w:rsid w:val="00A46658"/>
    <w:rsid w:val="00A5046B"/>
    <w:rsid w:val="00A55BC3"/>
    <w:rsid w:val="00A56A98"/>
    <w:rsid w:val="00A62D5F"/>
    <w:rsid w:val="00A6647E"/>
    <w:rsid w:val="00A66D6C"/>
    <w:rsid w:val="00A715C1"/>
    <w:rsid w:val="00A72D25"/>
    <w:rsid w:val="00A72D3B"/>
    <w:rsid w:val="00A72E9D"/>
    <w:rsid w:val="00A740D4"/>
    <w:rsid w:val="00A74A55"/>
    <w:rsid w:val="00A756D4"/>
    <w:rsid w:val="00A7723A"/>
    <w:rsid w:val="00A77966"/>
    <w:rsid w:val="00A81998"/>
    <w:rsid w:val="00A84161"/>
    <w:rsid w:val="00A85672"/>
    <w:rsid w:val="00A85EDE"/>
    <w:rsid w:val="00A9626F"/>
    <w:rsid w:val="00A97129"/>
    <w:rsid w:val="00AA25F7"/>
    <w:rsid w:val="00AA47F6"/>
    <w:rsid w:val="00AA4867"/>
    <w:rsid w:val="00AA555B"/>
    <w:rsid w:val="00AA77AF"/>
    <w:rsid w:val="00AB15CE"/>
    <w:rsid w:val="00AB3AFD"/>
    <w:rsid w:val="00AC16A8"/>
    <w:rsid w:val="00AC1EEB"/>
    <w:rsid w:val="00AC71EB"/>
    <w:rsid w:val="00AC73A6"/>
    <w:rsid w:val="00AC7895"/>
    <w:rsid w:val="00AC7B0D"/>
    <w:rsid w:val="00AD05BB"/>
    <w:rsid w:val="00AD114E"/>
    <w:rsid w:val="00AD5A38"/>
    <w:rsid w:val="00AD6743"/>
    <w:rsid w:val="00AD6D6B"/>
    <w:rsid w:val="00AD6F53"/>
    <w:rsid w:val="00AE3634"/>
    <w:rsid w:val="00AE3F12"/>
    <w:rsid w:val="00AE5F07"/>
    <w:rsid w:val="00AF2929"/>
    <w:rsid w:val="00AF2FEB"/>
    <w:rsid w:val="00AF3DA0"/>
    <w:rsid w:val="00AF510F"/>
    <w:rsid w:val="00AF7CD2"/>
    <w:rsid w:val="00B026B7"/>
    <w:rsid w:val="00B039CA"/>
    <w:rsid w:val="00B05F43"/>
    <w:rsid w:val="00B07377"/>
    <w:rsid w:val="00B10A29"/>
    <w:rsid w:val="00B13659"/>
    <w:rsid w:val="00B13E30"/>
    <w:rsid w:val="00B1429F"/>
    <w:rsid w:val="00B205EC"/>
    <w:rsid w:val="00B21257"/>
    <w:rsid w:val="00B21BD9"/>
    <w:rsid w:val="00B222C7"/>
    <w:rsid w:val="00B22AB7"/>
    <w:rsid w:val="00B275B0"/>
    <w:rsid w:val="00B33CB3"/>
    <w:rsid w:val="00B34578"/>
    <w:rsid w:val="00B409DD"/>
    <w:rsid w:val="00B42CD8"/>
    <w:rsid w:val="00B4410A"/>
    <w:rsid w:val="00B50B93"/>
    <w:rsid w:val="00B52DD6"/>
    <w:rsid w:val="00B544C0"/>
    <w:rsid w:val="00B55646"/>
    <w:rsid w:val="00B56422"/>
    <w:rsid w:val="00B6082C"/>
    <w:rsid w:val="00B65A45"/>
    <w:rsid w:val="00B65F4B"/>
    <w:rsid w:val="00B72C41"/>
    <w:rsid w:val="00B73A88"/>
    <w:rsid w:val="00B76AFD"/>
    <w:rsid w:val="00B8107E"/>
    <w:rsid w:val="00B81290"/>
    <w:rsid w:val="00B81554"/>
    <w:rsid w:val="00B82A86"/>
    <w:rsid w:val="00B864B2"/>
    <w:rsid w:val="00B90F33"/>
    <w:rsid w:val="00B92C59"/>
    <w:rsid w:val="00B941F5"/>
    <w:rsid w:val="00B944DC"/>
    <w:rsid w:val="00B97097"/>
    <w:rsid w:val="00BA08C1"/>
    <w:rsid w:val="00BA1D41"/>
    <w:rsid w:val="00BA1F2B"/>
    <w:rsid w:val="00BA51CA"/>
    <w:rsid w:val="00BA6F40"/>
    <w:rsid w:val="00BA79A1"/>
    <w:rsid w:val="00BB0AEE"/>
    <w:rsid w:val="00BB17A9"/>
    <w:rsid w:val="00BB222F"/>
    <w:rsid w:val="00BB4534"/>
    <w:rsid w:val="00BB47C6"/>
    <w:rsid w:val="00BB737E"/>
    <w:rsid w:val="00BB7C78"/>
    <w:rsid w:val="00BC389A"/>
    <w:rsid w:val="00BD0B03"/>
    <w:rsid w:val="00BD4535"/>
    <w:rsid w:val="00BD47E2"/>
    <w:rsid w:val="00BD68FF"/>
    <w:rsid w:val="00BE0F7C"/>
    <w:rsid w:val="00BE7803"/>
    <w:rsid w:val="00BE79B0"/>
    <w:rsid w:val="00BF1CB7"/>
    <w:rsid w:val="00BF48FB"/>
    <w:rsid w:val="00BF5C48"/>
    <w:rsid w:val="00BF73FB"/>
    <w:rsid w:val="00C03AED"/>
    <w:rsid w:val="00C06F00"/>
    <w:rsid w:val="00C106CA"/>
    <w:rsid w:val="00C10D91"/>
    <w:rsid w:val="00C16CA6"/>
    <w:rsid w:val="00C17D8D"/>
    <w:rsid w:val="00C202A1"/>
    <w:rsid w:val="00C233D1"/>
    <w:rsid w:val="00C26C7D"/>
    <w:rsid w:val="00C275A0"/>
    <w:rsid w:val="00C304F0"/>
    <w:rsid w:val="00C3422D"/>
    <w:rsid w:val="00C3446E"/>
    <w:rsid w:val="00C34DDD"/>
    <w:rsid w:val="00C420D7"/>
    <w:rsid w:val="00C46439"/>
    <w:rsid w:val="00C4791C"/>
    <w:rsid w:val="00C47C84"/>
    <w:rsid w:val="00C517AB"/>
    <w:rsid w:val="00C51B13"/>
    <w:rsid w:val="00C52268"/>
    <w:rsid w:val="00C52C1B"/>
    <w:rsid w:val="00C619A7"/>
    <w:rsid w:val="00C619E4"/>
    <w:rsid w:val="00C622A0"/>
    <w:rsid w:val="00C72A77"/>
    <w:rsid w:val="00C74A16"/>
    <w:rsid w:val="00C75802"/>
    <w:rsid w:val="00C75F37"/>
    <w:rsid w:val="00C77578"/>
    <w:rsid w:val="00C80501"/>
    <w:rsid w:val="00C80649"/>
    <w:rsid w:val="00C83479"/>
    <w:rsid w:val="00C8499D"/>
    <w:rsid w:val="00C903F2"/>
    <w:rsid w:val="00C90C64"/>
    <w:rsid w:val="00C913D8"/>
    <w:rsid w:val="00C9703D"/>
    <w:rsid w:val="00C974ED"/>
    <w:rsid w:val="00CA1113"/>
    <w:rsid w:val="00CA6F46"/>
    <w:rsid w:val="00CB7622"/>
    <w:rsid w:val="00CC074D"/>
    <w:rsid w:val="00CC0A1F"/>
    <w:rsid w:val="00CC277A"/>
    <w:rsid w:val="00CC67CD"/>
    <w:rsid w:val="00CD1D03"/>
    <w:rsid w:val="00CD2847"/>
    <w:rsid w:val="00CD3E3C"/>
    <w:rsid w:val="00CD587F"/>
    <w:rsid w:val="00CE6A06"/>
    <w:rsid w:val="00CF06DA"/>
    <w:rsid w:val="00CF0F05"/>
    <w:rsid w:val="00CF12FA"/>
    <w:rsid w:val="00CF2197"/>
    <w:rsid w:val="00CF4864"/>
    <w:rsid w:val="00D01F49"/>
    <w:rsid w:val="00D03530"/>
    <w:rsid w:val="00D07556"/>
    <w:rsid w:val="00D10D97"/>
    <w:rsid w:val="00D1298C"/>
    <w:rsid w:val="00D135F8"/>
    <w:rsid w:val="00D145D5"/>
    <w:rsid w:val="00D164DC"/>
    <w:rsid w:val="00D25231"/>
    <w:rsid w:val="00D25E68"/>
    <w:rsid w:val="00D25FE9"/>
    <w:rsid w:val="00D31CE4"/>
    <w:rsid w:val="00D410FC"/>
    <w:rsid w:val="00D44C79"/>
    <w:rsid w:val="00D45455"/>
    <w:rsid w:val="00D510C2"/>
    <w:rsid w:val="00D522F6"/>
    <w:rsid w:val="00D5468F"/>
    <w:rsid w:val="00D551F8"/>
    <w:rsid w:val="00D611E1"/>
    <w:rsid w:val="00D61FCB"/>
    <w:rsid w:val="00D701E9"/>
    <w:rsid w:val="00D737DC"/>
    <w:rsid w:val="00D73A9B"/>
    <w:rsid w:val="00D73E22"/>
    <w:rsid w:val="00D75DB1"/>
    <w:rsid w:val="00D76346"/>
    <w:rsid w:val="00D82759"/>
    <w:rsid w:val="00D82DE2"/>
    <w:rsid w:val="00D840B7"/>
    <w:rsid w:val="00D84865"/>
    <w:rsid w:val="00D86395"/>
    <w:rsid w:val="00D908FC"/>
    <w:rsid w:val="00D971CB"/>
    <w:rsid w:val="00DA1CC8"/>
    <w:rsid w:val="00DA255A"/>
    <w:rsid w:val="00DA349E"/>
    <w:rsid w:val="00DA4C3C"/>
    <w:rsid w:val="00DB0F13"/>
    <w:rsid w:val="00DB1A48"/>
    <w:rsid w:val="00DB209F"/>
    <w:rsid w:val="00DB3186"/>
    <w:rsid w:val="00DB6D33"/>
    <w:rsid w:val="00DB7821"/>
    <w:rsid w:val="00DD0F05"/>
    <w:rsid w:val="00DD13CE"/>
    <w:rsid w:val="00DD1F80"/>
    <w:rsid w:val="00DD2674"/>
    <w:rsid w:val="00DD2EBC"/>
    <w:rsid w:val="00DD739D"/>
    <w:rsid w:val="00DE0129"/>
    <w:rsid w:val="00DF0120"/>
    <w:rsid w:val="00DF1A77"/>
    <w:rsid w:val="00DF3B06"/>
    <w:rsid w:val="00DF6DA5"/>
    <w:rsid w:val="00DF7423"/>
    <w:rsid w:val="00E017D9"/>
    <w:rsid w:val="00E01EDF"/>
    <w:rsid w:val="00E06992"/>
    <w:rsid w:val="00E11849"/>
    <w:rsid w:val="00E12E20"/>
    <w:rsid w:val="00E13F95"/>
    <w:rsid w:val="00E16F0F"/>
    <w:rsid w:val="00E20B92"/>
    <w:rsid w:val="00E2539A"/>
    <w:rsid w:val="00E256E5"/>
    <w:rsid w:val="00E25A5E"/>
    <w:rsid w:val="00E25BD1"/>
    <w:rsid w:val="00E30CE1"/>
    <w:rsid w:val="00E4017A"/>
    <w:rsid w:val="00E40570"/>
    <w:rsid w:val="00E4176D"/>
    <w:rsid w:val="00E42142"/>
    <w:rsid w:val="00E42B5B"/>
    <w:rsid w:val="00E452E8"/>
    <w:rsid w:val="00E51190"/>
    <w:rsid w:val="00E5157B"/>
    <w:rsid w:val="00E52B98"/>
    <w:rsid w:val="00E53152"/>
    <w:rsid w:val="00E555B3"/>
    <w:rsid w:val="00E61398"/>
    <w:rsid w:val="00E62A7E"/>
    <w:rsid w:val="00E62AB7"/>
    <w:rsid w:val="00E647DC"/>
    <w:rsid w:val="00E720A8"/>
    <w:rsid w:val="00E74AD5"/>
    <w:rsid w:val="00E74F2F"/>
    <w:rsid w:val="00E828E6"/>
    <w:rsid w:val="00E83D12"/>
    <w:rsid w:val="00E90A24"/>
    <w:rsid w:val="00E915AC"/>
    <w:rsid w:val="00EA08B0"/>
    <w:rsid w:val="00EA0B21"/>
    <w:rsid w:val="00EA579E"/>
    <w:rsid w:val="00EA665A"/>
    <w:rsid w:val="00EA6A67"/>
    <w:rsid w:val="00EA7077"/>
    <w:rsid w:val="00EA7136"/>
    <w:rsid w:val="00EA7655"/>
    <w:rsid w:val="00EA7DFE"/>
    <w:rsid w:val="00EB1F9F"/>
    <w:rsid w:val="00EB5595"/>
    <w:rsid w:val="00EB56AF"/>
    <w:rsid w:val="00EC13FA"/>
    <w:rsid w:val="00EC1617"/>
    <w:rsid w:val="00EC54DD"/>
    <w:rsid w:val="00EC6382"/>
    <w:rsid w:val="00EC6627"/>
    <w:rsid w:val="00EC7DC4"/>
    <w:rsid w:val="00EC7E7A"/>
    <w:rsid w:val="00ED2F3E"/>
    <w:rsid w:val="00ED349C"/>
    <w:rsid w:val="00ED3504"/>
    <w:rsid w:val="00ED39D7"/>
    <w:rsid w:val="00ED4464"/>
    <w:rsid w:val="00ED605C"/>
    <w:rsid w:val="00ED7BC2"/>
    <w:rsid w:val="00EE11A7"/>
    <w:rsid w:val="00EE1904"/>
    <w:rsid w:val="00EE1BC9"/>
    <w:rsid w:val="00EE360E"/>
    <w:rsid w:val="00EE4103"/>
    <w:rsid w:val="00EE4BE3"/>
    <w:rsid w:val="00EF024D"/>
    <w:rsid w:val="00EF4902"/>
    <w:rsid w:val="00EF5B60"/>
    <w:rsid w:val="00EF72FB"/>
    <w:rsid w:val="00F030AF"/>
    <w:rsid w:val="00F04D38"/>
    <w:rsid w:val="00F10C0C"/>
    <w:rsid w:val="00F14419"/>
    <w:rsid w:val="00F155FD"/>
    <w:rsid w:val="00F20189"/>
    <w:rsid w:val="00F20488"/>
    <w:rsid w:val="00F204F2"/>
    <w:rsid w:val="00F21D93"/>
    <w:rsid w:val="00F252E0"/>
    <w:rsid w:val="00F2578B"/>
    <w:rsid w:val="00F26155"/>
    <w:rsid w:val="00F30CB3"/>
    <w:rsid w:val="00F327D0"/>
    <w:rsid w:val="00F35CD4"/>
    <w:rsid w:val="00F3635A"/>
    <w:rsid w:val="00F44305"/>
    <w:rsid w:val="00F456DC"/>
    <w:rsid w:val="00F5031A"/>
    <w:rsid w:val="00F5704D"/>
    <w:rsid w:val="00F6023A"/>
    <w:rsid w:val="00F62CEE"/>
    <w:rsid w:val="00F642FA"/>
    <w:rsid w:val="00F81C28"/>
    <w:rsid w:val="00F845B7"/>
    <w:rsid w:val="00F85C1E"/>
    <w:rsid w:val="00F863ED"/>
    <w:rsid w:val="00F9272F"/>
    <w:rsid w:val="00F95498"/>
    <w:rsid w:val="00F957C5"/>
    <w:rsid w:val="00F97E55"/>
    <w:rsid w:val="00FA0EFD"/>
    <w:rsid w:val="00FA489A"/>
    <w:rsid w:val="00FB5C46"/>
    <w:rsid w:val="00FC2A77"/>
    <w:rsid w:val="00FC49A8"/>
    <w:rsid w:val="00FC5033"/>
    <w:rsid w:val="00FC5502"/>
    <w:rsid w:val="00FC66B6"/>
    <w:rsid w:val="00FD4FC7"/>
    <w:rsid w:val="00FE5445"/>
    <w:rsid w:val="00FE7AD1"/>
    <w:rsid w:val="00FF32E3"/>
    <w:rsid w:val="00FF3937"/>
    <w:rsid w:val="00FF4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5DFD614-0ABE-40C5-8B99-DA47A85BE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3504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0E532F"/>
    <w:pPr>
      <w:keepNext/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B0C41"/>
    <w:pPr>
      <w:keepNext/>
      <w:spacing w:before="240" w:after="60"/>
      <w:outlineLvl w:val="3"/>
    </w:pPr>
    <w:rPr>
      <w:rFonts w:eastAsia="SimSu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3A4BA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3A4BA8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51316B"/>
    <w:rPr>
      <w:color w:val="800080"/>
      <w:u w:val="single"/>
    </w:rPr>
  </w:style>
  <w:style w:type="character" w:customStyle="1" w:styleId="Heading4Char">
    <w:name w:val="Heading 4 Char"/>
    <w:link w:val="Heading4"/>
    <w:semiHidden/>
    <w:rsid w:val="008B0C41"/>
    <w:rPr>
      <w:rFonts w:ascii="Calibri" w:eastAsia="SimSun" w:hAnsi="Calibri" w:cs="Times New Roman"/>
      <w:b/>
      <w:bCs/>
      <w:sz w:val="28"/>
      <w:szCs w:val="28"/>
      <w:lang w:eastAsia="en-US"/>
    </w:rPr>
  </w:style>
  <w:style w:type="character" w:styleId="Strong">
    <w:name w:val="Strong"/>
    <w:qFormat/>
    <w:rsid w:val="00B73A88"/>
    <w:rPr>
      <w:b/>
      <w:bCs/>
    </w:rPr>
  </w:style>
  <w:style w:type="character" w:customStyle="1" w:styleId="Heading2Char">
    <w:name w:val="Heading 2 Char"/>
    <w:link w:val="Heading2"/>
    <w:rsid w:val="00ED3504"/>
    <w:rPr>
      <w:rFonts w:ascii="Calibri" w:hAnsi="Calibri" w:cs="Arial"/>
      <w:b/>
      <w:bCs/>
      <w:iCs/>
      <w:sz w:val="28"/>
      <w:szCs w:val="28"/>
      <w:lang w:eastAsia="en-US"/>
    </w:rPr>
  </w:style>
  <w:style w:type="character" w:customStyle="1" w:styleId="Heading3Char">
    <w:name w:val="Heading 3 Char"/>
    <w:link w:val="Heading3"/>
    <w:rsid w:val="00ED3504"/>
    <w:rPr>
      <w:rFonts w:ascii="Calibri" w:hAnsi="Calibri" w:cs="Arial"/>
      <w:b/>
      <w:bCs/>
      <w:sz w:val="24"/>
      <w:szCs w:val="26"/>
      <w:lang w:eastAsia="en-US"/>
    </w:rPr>
  </w:style>
  <w:style w:type="paragraph" w:styleId="ListParagraph">
    <w:name w:val="List Paragraph"/>
    <w:basedOn w:val="Normal"/>
    <w:uiPriority w:val="34"/>
    <w:qFormat/>
    <w:rsid w:val="004B4E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567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8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2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acebook.com/TelerikAcademy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academy.telerik.com" TargetMode="External"/><Relationship Id="rId2" Type="http://schemas.openxmlformats.org/officeDocument/2006/relationships/image" Target="media/image1.png"/><Relationship Id="rId1" Type="http://schemas.openxmlformats.org/officeDocument/2006/relationships/hyperlink" Target="http://www.telerik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AKOV\Telerik-templates\Letterhead2-Malinov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100D95-0A08-4576-A329-68E93EA2C7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Letterhead2-Malinov.dotx</Template>
  <TotalTime>1108</TotalTime>
  <Pages>2</Pages>
  <Words>317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Programming Exam</vt:lpstr>
    </vt:vector>
  </TitlesOfParts>
  <Company>Telerik Corporation</Company>
  <LinksUpToDate>false</LinksUpToDate>
  <CharactersWithSpaces>2124</CharactersWithSpaces>
  <SharedDoc>false</SharedDoc>
  <HLinks>
    <vt:vector size="18" baseType="variant">
      <vt:variant>
        <vt:i4>3670069</vt:i4>
      </vt:variant>
      <vt:variant>
        <vt:i4>12</vt:i4>
      </vt:variant>
      <vt:variant>
        <vt:i4>0</vt:i4>
      </vt:variant>
      <vt:variant>
        <vt:i4>5</vt:i4>
      </vt:variant>
      <vt:variant>
        <vt:lpwstr>http://www.facebook.com/TelerikAcademy</vt:lpwstr>
      </vt:variant>
      <vt:variant>
        <vt:lpwstr/>
      </vt:variant>
      <vt:variant>
        <vt:i4>3670117</vt:i4>
      </vt:variant>
      <vt:variant>
        <vt:i4>3</vt:i4>
      </vt:variant>
      <vt:variant>
        <vt:i4>0</vt:i4>
      </vt:variant>
      <vt:variant>
        <vt:i4>5</vt:i4>
      </vt:variant>
      <vt:variant>
        <vt:lpwstr>http://academy.telerik.com/</vt:lpwstr>
      </vt:variant>
      <vt:variant>
        <vt:lpwstr/>
      </vt:variant>
      <vt:variant>
        <vt:i4>2359416</vt:i4>
      </vt:variant>
      <vt:variant>
        <vt:i4>0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Programming Exam</dc:title>
  <dc:subject>Attracting Candidates</dc:subject>
  <dc:creator>Svetlin Nakov</dc:creator>
  <cp:lastModifiedBy>Doncho Minkov</cp:lastModifiedBy>
  <cp:revision>620</cp:revision>
  <cp:lastPrinted>2011-11-24T17:37:00Z</cp:lastPrinted>
  <dcterms:created xsi:type="dcterms:W3CDTF">2013-09-12T13:52:00Z</dcterms:created>
  <dcterms:modified xsi:type="dcterms:W3CDTF">2014-02-24T12:03:00Z</dcterms:modified>
  <cp:contentStatus/>
</cp:coreProperties>
</file>